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3559C074" w:rsidR="00D971EC" w:rsidRDefault="00B25BDB" w:rsidP="009B1844">
      <w:pPr>
        <w:pStyle w:val="Heading2"/>
      </w:pPr>
      <w:r>
        <w:t xml:space="preserve">Developing for </w:t>
      </w:r>
      <w:r w:rsidR="00D6161E">
        <w:t xml:space="preserve">User-Owns-Data Embedding </w:t>
      </w:r>
      <w:r>
        <w:t>using .NET Core</w:t>
      </w:r>
    </w:p>
    <w:p w14:paraId="268E4704" w14:textId="72268DDA"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r w:rsidR="00624612" w:rsidRPr="00366AE0">
        <w:rPr>
          <w:i/>
          <w:iCs/>
        </w:rPr>
        <w:t>Microsoft.Identity.Web</w:t>
      </w:r>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PowerShell cmdlet library for AzureAD</w:t>
      </w:r>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r w:rsidRPr="00ED1C1C">
        <w:rPr>
          <w:b/>
          <w:bCs/>
        </w:rPr>
        <w:t>DevCamp</w:t>
      </w:r>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8F277E" w:rsidP="005125ED">
      <w:pPr>
        <w:pStyle w:val="LabStepCodeBlockLevel2"/>
      </w:pPr>
      <w:hyperlink r:id="rId14" w:history="1">
        <w:r w:rsidR="00D76FCB" w:rsidRPr="008D1941">
          <w:rPr>
            <w:rStyle w:val="Hyperlink"/>
          </w:rPr>
          <w:t>https://github.com/PowerBiDevCamp/NetCore-UserOwnsData-Tutorial/raw/master/StudentLabFiles.zip</w:t>
        </w:r>
      </w:hyperlink>
      <w:r w:rsidR="00D76FCB">
        <w:t xml:space="preserve"> </w:t>
      </w:r>
    </w:p>
    <w:p w14:paraId="6FFA7E2F" w14:textId="3C099B23" w:rsidR="00D606B8" w:rsidRDefault="00A533AA" w:rsidP="005125ED">
      <w:pPr>
        <w:pStyle w:val="LabStepNumberedLevel2"/>
      </w:pPr>
      <w:r>
        <w:t xml:space="preserve">Extract the </w:t>
      </w:r>
      <w:r w:rsidRPr="00A533AA">
        <w:rPr>
          <w:b/>
          <w:bCs/>
        </w:rPr>
        <w:t>StudentLabFiles</w:t>
      </w:r>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r w:rsidRPr="00A533AA">
        <w:rPr>
          <w:b/>
          <w:bCs/>
        </w:rPr>
        <w:t>StudentLabFiles</w:t>
      </w:r>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r w:rsidRPr="00C5165E">
        <w:rPr>
          <w:b/>
          <w:bCs/>
        </w:rPr>
        <w:t>UserOwnsData</w:t>
      </w:r>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r w:rsidR="005125ED" w:rsidRPr="00C5165E">
        <w:rPr>
          <w:b/>
          <w:bCs/>
        </w:rPr>
        <w:t>StudentLabFiles</w:t>
      </w:r>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r w:rsidR="00C5165E" w:rsidRPr="00C5165E">
        <w:rPr>
          <w:b/>
          <w:bCs/>
        </w:rPr>
        <w:t>UserOwnsData</w:t>
      </w:r>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7777777" w:rsidR="00D45219" w:rsidRDefault="00D45219" w:rsidP="00D45219">
      <w:pPr>
        <w:pStyle w:val="LabStepCodeBlockLevel2"/>
      </w:pPr>
      <w:r>
        <w:t>dotnet add package Microsoft.Identity.Web -v 0.2.3-preview</w:t>
      </w:r>
    </w:p>
    <w:p w14:paraId="17B9EB68" w14:textId="77777777" w:rsidR="00D45219" w:rsidRDefault="00D45219" w:rsidP="00D45219">
      <w:pPr>
        <w:pStyle w:val="LabStepCodeBlockLevel2"/>
      </w:pPr>
      <w:r>
        <w:t>dotnet add package Microsoft.Identity.Web.UI -v 0.2.3-preview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r w:rsidRPr="006C009D">
        <w:rPr>
          <w:b/>
          <w:bCs/>
        </w:rPr>
        <w:t>UserOwnsData</w:t>
      </w:r>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r w:rsidRPr="006C009D">
        <w:rPr>
          <w:b/>
          <w:bCs/>
        </w:rPr>
        <w:t>UserOwnsData</w:t>
      </w:r>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r w:rsidR="006C009D" w:rsidRPr="006C009D">
        <w:rPr>
          <w:b/>
          <w:bCs/>
        </w:rPr>
        <w:t>UserOwnsData</w:t>
      </w:r>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r w:rsidR="006C009D" w:rsidRPr="006C009D">
        <w:rPr>
          <w:b/>
          <w:bCs/>
        </w:rPr>
        <w:t>UserOwnsData</w:t>
      </w:r>
      <w:r w:rsidR="006C009D">
        <w:t xml:space="preserve"> folder</w:t>
      </w:r>
      <w:r>
        <w:t>.</w:t>
      </w:r>
    </w:p>
    <w:p w14:paraId="3A5652AF" w14:textId="641C2A1C" w:rsidR="009C438B" w:rsidRDefault="00F85F25" w:rsidP="009C438B">
      <w:pPr>
        <w:pStyle w:val="LabStepScreenshotLevel2"/>
      </w:pPr>
      <w:r>
        <w:drawing>
          <wp:inline distT="0" distB="0" distL="0" distR="0" wp14:anchorId="57D57690" wp14:editId="35733DF1">
            <wp:extent cx="3849130" cy="1978044"/>
            <wp:effectExtent l="19050" t="19050" r="1841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7672" cy="1997850"/>
                    </a:xfrm>
                    <a:prstGeom prst="rect">
                      <a:avLst/>
                    </a:prstGeom>
                    <a:noFill/>
                    <a:ln>
                      <a:solidFill>
                        <a:schemeClr val="tx1">
                          <a:lumMod val="50000"/>
                          <a:lumOff val="50000"/>
                        </a:schemeClr>
                      </a:solid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r w:rsidRPr="002545EB">
        <w:rPr>
          <w:b/>
          <w:bCs/>
        </w:rPr>
        <w:t>Microsoft.AspNetCore.Authentication.AzureAD.UI</w:t>
      </w:r>
      <w:r w:rsidRPr="009C438B">
        <w:t xml:space="preserve"> </w:t>
      </w:r>
      <w:r>
        <w:t xml:space="preserve">and added new packages for the </w:t>
      </w:r>
      <w:r w:rsidR="002545EB">
        <w:t xml:space="preserve">new Microsoft authentication library </w:t>
      </w:r>
      <w:r w:rsidRPr="002545EB">
        <w:rPr>
          <w:b/>
          <w:bCs/>
        </w:rPr>
        <w:t>Microsoft.Identity.Web</w:t>
      </w:r>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44914845">
            <wp:extent cx="3382370" cy="2175510"/>
            <wp:effectExtent l="19050" t="19050" r="27940" b="152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609" cy="2187884"/>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66246C34">
            <wp:extent cx="5896850" cy="2344517"/>
            <wp:effectExtent l="19050" t="19050" r="27940"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246"/>
                    <a:stretch/>
                  </pic:blipFill>
                  <pic:spPr bwMode="auto">
                    <a:xfrm>
                      <a:off x="0" y="0"/>
                      <a:ext cx="5926529" cy="235631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using Microsoft.Identity.Web</w:t>
      </w:r>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r w:rsidR="00B54D65" w:rsidRPr="00D76FCB">
        <w:rPr>
          <w:b/>
          <w:bCs/>
        </w:rPr>
        <w:t>Microsoft.Identity.Web</w:t>
      </w:r>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Connect-AzureAD</w:t>
      </w:r>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r w:rsidR="00E6537E" w:rsidRPr="00E6537E">
        <w:rPr>
          <w:b/>
          <w:bCs/>
        </w:rPr>
        <w:t>PasswordCredential</w:t>
      </w:r>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New-AzureADApplication</w:t>
      </w:r>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r w:rsidRPr="008052A1">
        <w:rPr>
          <w:b/>
          <w:bCs/>
        </w:rPr>
        <w:t>appsettings.json</w:t>
      </w:r>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r w:rsidR="00F47CFB" w:rsidRPr="008052A1">
        <w:rPr>
          <w:b/>
          <w:bCs/>
        </w:rPr>
        <w:t>app</w:t>
      </w:r>
      <w:r w:rsidRPr="008052A1">
        <w:rPr>
          <w:b/>
          <w:bCs/>
        </w:rPr>
        <w:t>s</w:t>
      </w:r>
      <w:r w:rsidR="00F47CFB" w:rsidRPr="008052A1">
        <w:rPr>
          <w:b/>
          <w:bCs/>
        </w:rPr>
        <w:t>ettings</w:t>
      </w:r>
      <w:r w:rsidRPr="008052A1">
        <w:rPr>
          <w:b/>
          <w:bCs/>
        </w:rPr>
        <w:t>.json</w:t>
      </w:r>
      <w:r>
        <w:t xml:space="preserve"> file in your project.</w:t>
      </w:r>
    </w:p>
    <w:p w14:paraId="6FE45AFC" w14:textId="25E2178D" w:rsidR="00F47CFB" w:rsidRDefault="008052A1" w:rsidP="00F47CFB">
      <w:pPr>
        <w:pStyle w:val="LabStepNumberedLevel2"/>
        <w:numPr>
          <w:ilvl w:val="1"/>
          <w:numId w:val="22"/>
        </w:numPr>
      </w:pPr>
      <w:r>
        <w:t xml:space="preserve">Return to the </w:t>
      </w:r>
      <w:r w:rsidRPr="008052A1">
        <w:rPr>
          <w:b/>
          <w:bCs/>
        </w:rPr>
        <w:t>UserOwnsData</w:t>
      </w:r>
      <w:r>
        <w:t xml:space="preserve"> project in Visual Studio Code and open the </w:t>
      </w:r>
      <w:r w:rsidRPr="008052A1">
        <w:rPr>
          <w:b/>
          <w:bCs/>
        </w:rPr>
        <w:t>appsettings.json</w:t>
      </w:r>
      <w:r>
        <w:t xml:space="preserve"> file.</w:t>
      </w:r>
    </w:p>
    <w:p w14:paraId="6DAE45A6" w14:textId="7F41AC77" w:rsidR="008052A1" w:rsidRDefault="008052A1" w:rsidP="00F47CFB">
      <w:pPr>
        <w:pStyle w:val="LabStepNumberedLevel2"/>
        <w:numPr>
          <w:ilvl w:val="1"/>
          <w:numId w:val="22"/>
        </w:numPr>
      </w:pPr>
      <w:r>
        <w:t xml:space="preserve">The </w:t>
      </w:r>
      <w:r w:rsidRPr="008052A1">
        <w:rPr>
          <w:b/>
          <w:bCs/>
        </w:rPr>
        <w:t>appsettings.json</w:t>
      </w:r>
      <w:r>
        <w:t xml:space="preserve"> file should initially appear like the screenshot below.</w:t>
      </w:r>
    </w:p>
    <w:p w14:paraId="18CDF8A0" w14:textId="33776AEC" w:rsidR="00882615" w:rsidRDefault="00746C08" w:rsidP="00882615">
      <w:pPr>
        <w:pStyle w:val="LabStepScreenshotLevel2"/>
      </w:pPr>
      <w:r>
        <w:drawing>
          <wp:inline distT="0" distB="0" distL="0" distR="0" wp14:anchorId="27AEED33" wp14:editId="0F1BD92E">
            <wp:extent cx="6277394" cy="2914884"/>
            <wp:effectExtent l="19050" t="19050" r="9525"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7580" b="4038"/>
                    <a:stretch/>
                  </pic:blipFill>
                  <pic:spPr bwMode="auto">
                    <a:xfrm>
                      <a:off x="0" y="0"/>
                      <a:ext cx="6350309" cy="294874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FBBE9" w14:textId="1A7A4CC6" w:rsidR="00882615" w:rsidRDefault="000E3CB1" w:rsidP="00882615">
      <w:pPr>
        <w:pStyle w:val="LabStepNumberedLevel2"/>
      </w:pPr>
      <w:r>
        <w:t xml:space="preserve">Delete the contents of </w:t>
      </w:r>
      <w:r w:rsidRPr="000E3CB1">
        <w:rPr>
          <w:b/>
          <w:bCs/>
        </w:rPr>
        <w:t>appsettings.json</w:t>
      </w:r>
      <w:r>
        <w:t xml:space="preserve"> and replace it by copying and pasting the contents of </w:t>
      </w:r>
      <w:r w:rsidRPr="0058212D">
        <w:rPr>
          <w:b/>
          <w:bCs/>
        </w:rPr>
        <w:t>UserOwnsDataSampleApp.txt</w:t>
      </w:r>
    </w:p>
    <w:p w14:paraId="4142531D" w14:textId="2F6A6286" w:rsidR="00882615" w:rsidRDefault="00BC546C" w:rsidP="00882615">
      <w:pPr>
        <w:pStyle w:val="LabStepScreenshotLevel2"/>
      </w:pPr>
      <w:r>
        <w:drawing>
          <wp:inline distT="0" distB="0" distL="0" distR="0" wp14:anchorId="6C796D0D" wp14:editId="51E5FF27">
            <wp:extent cx="6333482" cy="3166741"/>
            <wp:effectExtent l="19050" t="19050" r="10795" b="152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6935" cy="3173467"/>
                    </a:xfrm>
                    <a:prstGeom prst="rect">
                      <a:avLst/>
                    </a:prstGeom>
                    <a:noFill/>
                    <a:ln>
                      <a:solidFill>
                        <a:schemeClr val="tx1">
                          <a:lumMod val="50000"/>
                          <a:lumOff val="50000"/>
                        </a:schemeClr>
                      </a:solidFill>
                    </a:ln>
                  </pic:spPr>
                </pic:pic>
              </a:graphicData>
            </a:graphic>
          </wp:inline>
        </w:drawing>
      </w:r>
    </w:p>
    <w:p w14:paraId="4D221B41" w14:textId="6A60AAAB" w:rsidR="00882615" w:rsidRDefault="0058212D" w:rsidP="0058212D">
      <w:pPr>
        <w:pStyle w:val="LabExerciseCallout"/>
      </w:pPr>
      <w:r>
        <w:t xml:space="preserve">Note the </w:t>
      </w:r>
      <w:r w:rsidRPr="000E3CB1">
        <w:rPr>
          <w:b/>
          <w:bCs/>
        </w:rPr>
        <w:t>PowerBi:ServiceRootUrl</w:t>
      </w:r>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r w:rsidRPr="000E3CB1">
        <w:rPr>
          <w:b/>
          <w:bCs/>
        </w:rPr>
        <w:t>Startup.cs</w:t>
      </w:r>
      <w:r w:rsidR="000E3CB1">
        <w:t xml:space="preserve"> to properly initialize the authentication service provided by </w:t>
      </w:r>
      <w:r w:rsidR="000E3CB1" w:rsidRPr="000E3CB1">
        <w:rPr>
          <w:b/>
          <w:bCs/>
        </w:rPr>
        <w:t>Microsoft.Ident</w:t>
      </w:r>
      <w:r w:rsidR="006A6C98">
        <w:rPr>
          <w:b/>
          <w:bCs/>
        </w:rPr>
        <w:t>i</w:t>
      </w:r>
      <w:r w:rsidR="000E3CB1" w:rsidRPr="000E3CB1">
        <w:rPr>
          <w:b/>
          <w:bCs/>
        </w:rPr>
        <w:t>ty.Web</w:t>
      </w:r>
      <w:r w:rsidR="000E3CB1">
        <w:t>.</w:t>
      </w:r>
    </w:p>
    <w:p w14:paraId="47E2043E" w14:textId="4B23A2BE" w:rsidR="00844FD4" w:rsidRDefault="00844FD4" w:rsidP="00F47CFB">
      <w:pPr>
        <w:pStyle w:val="LabStepNumberedLevel2"/>
      </w:pPr>
      <w:r>
        <w:t xml:space="preserve">Open </w:t>
      </w:r>
      <w:r w:rsidR="000E3CB1">
        <w:t xml:space="preserve">the </w:t>
      </w:r>
      <w:r w:rsidR="000E3CB1" w:rsidRPr="000E3CB1">
        <w:rPr>
          <w:b/>
          <w:bCs/>
        </w:rPr>
        <w:t>Startup.cs</w:t>
      </w:r>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r w:rsidRPr="000E3CB1">
        <w:rPr>
          <w:b/>
          <w:bCs/>
        </w:rPr>
        <w:t>Microsoft.AspnetCore.Authentication.AzureAD.UI</w:t>
      </w:r>
      <w:r>
        <w:t xml:space="preserve"> which is causing a build error.</w:t>
      </w:r>
    </w:p>
    <w:p w14:paraId="1FE4C653" w14:textId="26B6B0E3" w:rsidR="00844FD4" w:rsidRDefault="00BC546C" w:rsidP="00844FD4">
      <w:pPr>
        <w:pStyle w:val="LabStepScreenshotLevel2"/>
      </w:pPr>
      <w:r>
        <w:drawing>
          <wp:inline distT="0" distB="0" distL="0" distR="0" wp14:anchorId="2B7ACEDE" wp14:editId="33C498A0">
            <wp:extent cx="4762889" cy="2390503"/>
            <wp:effectExtent l="19050" t="19050" r="1905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165" cy="2409212"/>
                    </a:xfrm>
                    <a:prstGeom prst="rect">
                      <a:avLst/>
                    </a:prstGeom>
                    <a:noFill/>
                    <a:ln>
                      <a:solidFill>
                        <a:schemeClr val="tx1">
                          <a:lumMod val="50000"/>
                          <a:lumOff val="50000"/>
                        </a:schemeClr>
                      </a:solid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r w:rsidRPr="000E3CB1">
        <w:rPr>
          <w:b/>
          <w:bCs/>
        </w:rPr>
        <w:t>ConfigureServices</w:t>
      </w:r>
      <w:r>
        <w:t xml:space="preserve"> method</w:t>
      </w:r>
      <w:r w:rsidR="006A6C98">
        <w:t>. L</w:t>
      </w:r>
      <w:r>
        <w:t xml:space="preserve">ocate and delete the code which calls </w:t>
      </w:r>
      <w:r w:rsidRPr="000E3CB1">
        <w:rPr>
          <w:b/>
          <w:bCs/>
        </w:rPr>
        <w:t>services.AddAuthentication</w:t>
      </w:r>
      <w:r>
        <w:t>.</w:t>
      </w:r>
    </w:p>
    <w:p w14:paraId="333C6D72" w14:textId="57E71B4A" w:rsidR="00844FD4" w:rsidRDefault="00BC546C" w:rsidP="00844FD4">
      <w:pPr>
        <w:pStyle w:val="LabStepScreenshotLevel2"/>
      </w:pPr>
      <w:r>
        <w:drawing>
          <wp:inline distT="0" distB="0" distL="0" distR="0" wp14:anchorId="2C15F9A3" wp14:editId="325163A8">
            <wp:extent cx="4076116" cy="588772"/>
            <wp:effectExtent l="19050" t="19050" r="19685" b="209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0689" cy="618321"/>
                    </a:xfrm>
                    <a:prstGeom prst="rect">
                      <a:avLst/>
                    </a:prstGeom>
                    <a:noFill/>
                    <a:ln>
                      <a:solidFill>
                        <a:schemeClr val="tx1">
                          <a:lumMod val="50000"/>
                          <a:lumOff val="50000"/>
                        </a:schemeClr>
                      </a:solid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1AD51C72" w:rsidR="00844FD4" w:rsidRDefault="00C67756" w:rsidP="00C67756">
      <w:pPr>
        <w:pStyle w:val="LabStepCodeBlockLevel2"/>
      </w:pPr>
      <w:r>
        <w:t xml:space="preserve">  services.AddMicrosoftWebAppAuthentication(Configuration);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r w:rsidRPr="00FB26FA">
        <w:rPr>
          <w:b/>
          <w:bCs/>
        </w:rPr>
        <w:t>ConfigureServices</w:t>
      </w:r>
      <w:r>
        <w:t xml:space="preserve"> method and locate the code which calls </w:t>
      </w:r>
      <w:r w:rsidRPr="00FB26FA">
        <w:rPr>
          <w:b/>
          <w:bCs/>
        </w:rPr>
        <w:t>services.AddControllersWithViews</w:t>
      </w:r>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r w:rsidRPr="00FB26FA">
        <w:rPr>
          <w:b/>
          <w:bCs/>
        </w:rPr>
        <w:t>ConfigureServices</w:t>
      </w:r>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7777777" w:rsidR="00C67756" w:rsidRDefault="00C67756" w:rsidP="00C67756">
      <w:pPr>
        <w:pStyle w:val="LabStepCodeBlockLevel2"/>
      </w:pPr>
      <w:r>
        <w:t xml:space="preserve">    services.AddMicrosoftWebAppAuthentication(Configuration);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r w:rsidRPr="00FB26FA">
        <w:rPr>
          <w:b/>
          <w:bCs/>
        </w:rPr>
        <w:t>Startup.cs</w:t>
      </w:r>
      <w:r w:rsidR="00FB26FA">
        <w:t>.</w:t>
      </w:r>
    </w:p>
    <w:p w14:paraId="0A3EFCF4" w14:textId="61EBA5B9" w:rsidR="00844FD4" w:rsidRDefault="00844FD4" w:rsidP="00844FD4">
      <w:pPr>
        <w:pStyle w:val="LabStepNumbered"/>
      </w:pPr>
      <w:r>
        <w:t xml:space="preserve">Copy a pre-written set of CSS styles into the </w:t>
      </w:r>
      <w:r w:rsidR="00FB26FA" w:rsidRPr="00FB26FA">
        <w:rPr>
          <w:b/>
          <w:bCs/>
        </w:rPr>
        <w:t>UserOwnsData</w:t>
      </w:r>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r w:rsidRPr="00FB26FA">
        <w:rPr>
          <w:b/>
          <w:bCs/>
        </w:rPr>
        <w:t>wwwroot</w:t>
      </w:r>
      <w:r>
        <w:t xml:space="preserve"> folder and then expand the </w:t>
      </w:r>
      <w:r w:rsidRPr="00FB26FA">
        <w:rPr>
          <w:b/>
          <w:bCs/>
        </w:rPr>
        <w:t>css</w:t>
      </w:r>
      <w:r>
        <w:t xml:space="preserve"> folder </w:t>
      </w:r>
      <w:r w:rsidR="00116A77">
        <w:t xml:space="preserve">inside </w:t>
      </w:r>
      <w:r>
        <w:t xml:space="preserve">to examine the contents of the </w:t>
      </w:r>
      <w:r w:rsidRPr="00FB26FA">
        <w:rPr>
          <w:b/>
          <w:bCs/>
        </w:rPr>
        <w:t>wwwroot/css</w:t>
      </w:r>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35A62218">
            <wp:extent cx="2013924" cy="2158703"/>
            <wp:effectExtent l="19050" t="19050" r="24765" b="13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7037" cy="2172759"/>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r w:rsidRPr="00261AC0">
        <w:rPr>
          <w:b/>
          <w:bCs/>
        </w:rPr>
        <w:t>StudentLabFiles</w:t>
      </w:r>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70A1CC73">
            <wp:extent cx="5994673" cy="2116225"/>
            <wp:effectExtent l="19050" t="19050" r="25400" b="177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5482" cy="2127101"/>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r w:rsidR="00690D66" w:rsidRPr="00690D66">
        <w:rPr>
          <w:b/>
          <w:bCs/>
        </w:rPr>
        <w:t>wwwroot</w:t>
      </w:r>
      <w:r w:rsidR="00690D66">
        <w:t xml:space="preserve"> folder.</w:t>
      </w:r>
    </w:p>
    <w:p w14:paraId="7C93D5DD" w14:textId="55697CB4" w:rsidR="00690D66" w:rsidRDefault="00690D66" w:rsidP="00690D66">
      <w:pPr>
        <w:pStyle w:val="LabStepNumberedLevel2"/>
      </w:pPr>
      <w:r>
        <w:t xml:space="preserve">Using the Windows Explorer, look inside the </w:t>
      </w:r>
      <w:r w:rsidRPr="00690D66">
        <w:rPr>
          <w:b/>
          <w:bCs/>
        </w:rPr>
        <w:t>StudentLabFiles</w:t>
      </w:r>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r w:rsidRPr="00690D66">
        <w:rPr>
          <w:b/>
          <w:bCs/>
        </w:rPr>
        <w:t>wwwroot</w:t>
      </w:r>
      <w:r>
        <w:t xml:space="preserve"> folder of your project.</w:t>
      </w:r>
    </w:p>
    <w:p w14:paraId="44CE8A71" w14:textId="10F34E30" w:rsidR="00F47CFB" w:rsidRDefault="002C25FF" w:rsidP="00C67756">
      <w:pPr>
        <w:pStyle w:val="LabStepScreenshotLevel2"/>
      </w:pPr>
      <w:r>
        <w:drawing>
          <wp:inline distT="0" distB="0" distL="0" distR="0" wp14:anchorId="10B630F9" wp14:editId="1B363541">
            <wp:extent cx="1759262" cy="1005293"/>
            <wp:effectExtent l="19050" t="19050" r="1270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1101" cy="1012058"/>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r w:rsidRPr="00690D66">
        <w:rPr>
          <w:b/>
          <w:bCs/>
        </w:rPr>
        <w:t>wwwroot</w:t>
      </w:r>
      <w:r>
        <w:t xml:space="preserve"> folder will appear at the root folder of the website created by the </w:t>
      </w:r>
      <w:r w:rsidRPr="00690D66">
        <w:rPr>
          <w:b/>
          <w:bCs/>
        </w:rPr>
        <w:t>UserOwnsData</w:t>
      </w:r>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_LoginPartial.cshtml</w:t>
      </w:r>
      <w:r w:rsidR="00690D66">
        <w:t xml:space="preserve"> to integrate with the </w:t>
      </w:r>
      <w:r w:rsidR="00690D66" w:rsidRPr="00690D66">
        <w:rPr>
          <w:b/>
          <w:bCs/>
        </w:rPr>
        <w:t>Microsoft.Identity.Web</w:t>
      </w:r>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_LoginPartial.cshtml</w:t>
      </w:r>
      <w:r w:rsidR="00690D66">
        <w:t>.</w:t>
      </w:r>
    </w:p>
    <w:p w14:paraId="51849AF1" w14:textId="5D2A2495" w:rsidR="00690D66" w:rsidRDefault="00690D66" w:rsidP="00F47CFB">
      <w:pPr>
        <w:pStyle w:val="LabStepNumberedLevel2"/>
      </w:pPr>
      <w:r>
        <w:t xml:space="preserve">Open </w:t>
      </w:r>
      <w:r w:rsidR="00E77A53" w:rsidRPr="00690D66">
        <w:rPr>
          <w:b/>
          <w:bCs/>
        </w:rPr>
        <w:t>_LoginPartial.cshtml</w:t>
      </w:r>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r w:rsidRPr="00E77A53">
        <w:rPr>
          <w:b/>
          <w:bCs/>
        </w:rPr>
        <w:t>asp-area</w:t>
      </w:r>
      <w:r>
        <w:t xml:space="preserve"> tag with a value of </w:t>
      </w:r>
      <w:r w:rsidRPr="00E77A53">
        <w:rPr>
          <w:b/>
          <w:bCs/>
        </w:rPr>
        <w:t>AzureAD</w:t>
      </w:r>
      <w:r>
        <w:t>.</w:t>
      </w:r>
    </w:p>
    <w:p w14:paraId="7685581A" w14:textId="497EAB2C" w:rsidR="00C67756" w:rsidRDefault="002C25FF" w:rsidP="00C67756">
      <w:pPr>
        <w:pStyle w:val="LabStepScreenshotLevel2"/>
      </w:pPr>
      <w:r>
        <w:drawing>
          <wp:inline distT="0" distB="0" distL="0" distR="0" wp14:anchorId="57FDCED0" wp14:editId="40EDF3CA">
            <wp:extent cx="4487636" cy="1538831"/>
            <wp:effectExtent l="19050" t="19050" r="27305" b="2349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784" cy="1552255"/>
                    </a:xfrm>
                    <a:prstGeom prst="rect">
                      <a:avLst/>
                    </a:prstGeom>
                    <a:noFill/>
                    <a:ln>
                      <a:solidFill>
                        <a:schemeClr val="tx1">
                          <a:lumMod val="50000"/>
                          <a:lumOff val="50000"/>
                        </a:schemeClr>
                      </a:solid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r w:rsidRPr="00E77A53">
        <w:rPr>
          <w:b/>
          <w:bCs/>
        </w:rPr>
        <w:t>AzureAD</w:t>
      </w:r>
      <w:r>
        <w:t xml:space="preserve"> is used by the older library named </w:t>
      </w:r>
      <w:r w:rsidRPr="00E77A53">
        <w:rPr>
          <w:b/>
          <w:bCs/>
        </w:rPr>
        <w:t>Microsoft.AspNetCore.Authentication.AzureAD.UI</w:t>
      </w:r>
      <w:r>
        <w:t xml:space="preserve">. Since we are moving to the </w:t>
      </w:r>
      <w:r w:rsidRPr="00E77A53">
        <w:rPr>
          <w:b/>
          <w:bCs/>
        </w:rPr>
        <w:t>Microsoft.Identity.Web</w:t>
      </w:r>
      <w:r>
        <w:t xml:space="preserve"> authentication library, the value must be changed from </w:t>
      </w:r>
      <w:r w:rsidRPr="00E77A53">
        <w:rPr>
          <w:b/>
          <w:bCs/>
        </w:rPr>
        <w:t>AzureAD</w:t>
      </w:r>
      <w:r>
        <w:t xml:space="preserve"> to </w:t>
      </w:r>
      <w:r w:rsidRPr="00E77A53">
        <w:rPr>
          <w:b/>
          <w:bCs/>
        </w:rPr>
        <w:t>MicrosoftIdentity</w:t>
      </w:r>
      <w:r>
        <w:t>.</w:t>
      </w:r>
    </w:p>
    <w:p w14:paraId="3C97FCD7" w14:textId="560A1AA6" w:rsidR="00C67756" w:rsidRDefault="00E77A53" w:rsidP="00F47CFB">
      <w:pPr>
        <w:pStyle w:val="LabStepNumberedLevel2"/>
      </w:pPr>
      <w:r>
        <w:t xml:space="preserve">Delete all the code  </w:t>
      </w:r>
      <w:r w:rsidRPr="00690D66">
        <w:rPr>
          <w:b/>
          <w:bCs/>
        </w:rPr>
        <w:t>_LoginPartial.cshtml</w:t>
      </w:r>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r w:rsidRPr="00261AC0">
        <w:rPr>
          <w:b/>
          <w:bCs/>
        </w:rPr>
        <w:t>StudentLabFiles</w:t>
      </w:r>
      <w:r>
        <w:t xml:space="preserve"> folder.</w:t>
      </w:r>
    </w:p>
    <w:p w14:paraId="7C52244A" w14:textId="5256D4BA" w:rsidR="00E77A53" w:rsidRDefault="00E77A53" w:rsidP="00E77A53">
      <w:pPr>
        <w:pStyle w:val="LabStepNumberedLevel2"/>
      </w:pPr>
      <w:r>
        <w:t xml:space="preserve">Save your changes and close </w:t>
      </w:r>
      <w:r w:rsidRPr="00E77A53">
        <w:rPr>
          <w:b/>
          <w:bCs/>
        </w:rPr>
        <w:t>_LoginPartial.cshtml</w:t>
      </w:r>
      <w:r>
        <w:t>.</w:t>
      </w:r>
    </w:p>
    <w:p w14:paraId="272C0197" w14:textId="05CE0784" w:rsidR="00F47CFB" w:rsidRDefault="00F47CFB" w:rsidP="00F47CFB">
      <w:pPr>
        <w:pStyle w:val="LabStepNumbered"/>
      </w:pPr>
      <w:r>
        <w:lastRenderedPageBreak/>
        <w:t xml:space="preserve">Modify </w:t>
      </w:r>
      <w:r w:rsidR="00E77A53">
        <w:t xml:space="preserve">the HTML in </w:t>
      </w:r>
      <w:r w:rsidRPr="00E77A53">
        <w:rPr>
          <w:b/>
          <w:bCs/>
        </w:rPr>
        <w:t>Index.cshtml</w:t>
      </w:r>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r w:rsidRPr="00E77A53">
        <w:rPr>
          <w:b/>
          <w:bCs/>
        </w:rPr>
        <w:t>Index.cshtml</w:t>
      </w:r>
      <w:r>
        <w:t>.</w:t>
      </w:r>
    </w:p>
    <w:p w14:paraId="5FE427C4" w14:textId="53BF8F9B" w:rsidR="00573BC2" w:rsidRDefault="00573BC2" w:rsidP="00F47CFB">
      <w:pPr>
        <w:pStyle w:val="LabStepNumberedLevel2"/>
      </w:pPr>
      <w:r>
        <w:t xml:space="preserve">Open </w:t>
      </w:r>
      <w:r w:rsidRPr="00E77A53">
        <w:rPr>
          <w:b/>
          <w:bCs/>
        </w:rPr>
        <w:t>Index.cshtml</w:t>
      </w:r>
      <w:r>
        <w:t xml:space="preserve"> in an editor window.</w:t>
      </w:r>
    </w:p>
    <w:p w14:paraId="76F50D5D" w14:textId="336FD3F7" w:rsidR="00573BC2" w:rsidRDefault="00573BC2" w:rsidP="00F47CFB">
      <w:pPr>
        <w:pStyle w:val="LabStepNumberedLevel2"/>
      </w:pPr>
      <w:r>
        <w:t xml:space="preserve">Delete the contents of </w:t>
      </w:r>
      <w:r w:rsidRPr="00573BC2">
        <w:rPr>
          <w:b/>
          <w:bCs/>
        </w:rPr>
        <w:t>Index.cshtml</w:t>
      </w:r>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r w:rsidRPr="00573BC2">
        <w:rPr>
          <w:b/>
          <w:bCs/>
        </w:rPr>
        <w:t>Index.cshtml</w:t>
      </w:r>
      <w:r>
        <w:t>.</w:t>
      </w:r>
    </w:p>
    <w:p w14:paraId="5170354D" w14:textId="37372959" w:rsidR="002748A7" w:rsidRDefault="002C25FF" w:rsidP="002748A7">
      <w:pPr>
        <w:pStyle w:val="LabStepScreenshotLevel2"/>
      </w:pPr>
      <w:r>
        <w:drawing>
          <wp:inline distT="0" distB="0" distL="0" distR="0" wp14:anchorId="302BBB18" wp14:editId="246B3D84">
            <wp:extent cx="4188312" cy="1432594"/>
            <wp:effectExtent l="19050" t="19050" r="2222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269" b="7347"/>
                    <a:stretch/>
                  </pic:blipFill>
                  <pic:spPr bwMode="auto">
                    <a:xfrm>
                      <a:off x="0" y="0"/>
                      <a:ext cx="4306404" cy="14729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r w:rsidRPr="00573BC2">
        <w:rPr>
          <w:b/>
          <w:bCs/>
        </w:rPr>
        <w:t>HomeController.cs</w:t>
      </w:r>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r w:rsidRPr="00573BC2">
        <w:rPr>
          <w:b/>
          <w:bCs/>
        </w:rPr>
        <w:t>HomeControllers.cs</w:t>
      </w:r>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r w:rsidRPr="00573BC2">
        <w:rPr>
          <w:b/>
          <w:bCs/>
        </w:rPr>
        <w:t>HomeController</w:t>
      </w:r>
      <w:r>
        <w:t xml:space="preserve"> class.</w:t>
      </w:r>
    </w:p>
    <w:p w14:paraId="316CFB5D" w14:textId="6080DF65" w:rsidR="002748A7" w:rsidRDefault="001A1FF3" w:rsidP="002748A7">
      <w:pPr>
        <w:pStyle w:val="LabStepScreenshotLevel2"/>
      </w:pPr>
      <w:r>
        <w:drawing>
          <wp:inline distT="0" distB="0" distL="0" distR="0" wp14:anchorId="5F95103D" wp14:editId="40E657BD">
            <wp:extent cx="4496729" cy="2421220"/>
            <wp:effectExtent l="19050" t="19050" r="1841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2985" cy="2435358"/>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[AllowAnonymous]</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r w:rsidR="00E16102" w:rsidRPr="00E16102">
        <w:rPr>
          <w:b/>
          <w:bCs/>
        </w:rPr>
        <w:t>HomeController.cs</w:t>
      </w:r>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r w:rsidRPr="005937AA">
        <w:rPr>
          <w:b/>
          <w:bCs/>
        </w:rPr>
        <w:t>UserOwnsData</w:t>
      </w:r>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0794E334" w:rsidR="000A7C85" w:rsidRDefault="001A1FF3" w:rsidP="000A7C85">
      <w:pPr>
        <w:pStyle w:val="LabStepScreenshotLevel2"/>
      </w:pPr>
      <w:r>
        <w:drawing>
          <wp:inline distT="0" distB="0" distL="0" distR="0" wp14:anchorId="135D46FA" wp14:editId="22883109">
            <wp:extent cx="3971750" cy="789286"/>
            <wp:effectExtent l="19050" t="1905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2064" cy="797297"/>
                    </a:xfrm>
                    <a:prstGeom prst="rect">
                      <a:avLst/>
                    </a:prstGeom>
                    <a:noFill/>
                    <a:ln>
                      <a:solidFill>
                        <a:schemeClr val="tx1">
                          <a:lumMod val="50000"/>
                          <a:lumOff val="50000"/>
                        </a:schemeClr>
                      </a:solidFill>
                    </a:ln>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launch.json. When you start the debugger in a project that currently has no </w:t>
      </w:r>
      <w:r w:rsidRPr="00261AC0">
        <w:rPr>
          <w:b/>
          <w:bCs/>
        </w:rPr>
        <w:t>launch.json</w:t>
      </w:r>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r w:rsidRPr="00261AC0">
        <w:rPr>
          <w:b/>
          <w:bCs/>
        </w:rPr>
        <w:t>launch.json</w:t>
      </w:r>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4FD9D82B" w:rsidR="002748A7" w:rsidRDefault="001A1FF3" w:rsidP="002748A7">
      <w:pPr>
        <w:pStyle w:val="LabStepScreenshotLevel2"/>
      </w:pPr>
      <w:r>
        <w:drawing>
          <wp:inline distT="0" distB="0" distL="0" distR="0" wp14:anchorId="17674494" wp14:editId="2272186C">
            <wp:extent cx="4524901" cy="724249"/>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3381" b="5238"/>
                    <a:stretch/>
                  </pic:blipFill>
                  <pic:spPr bwMode="auto">
                    <a:xfrm>
                      <a:off x="0" y="0"/>
                      <a:ext cx="4639658" cy="7426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.vscode</w:t>
      </w:r>
      <w:r>
        <w:t xml:space="preserve"> with two files </w:t>
      </w:r>
      <w:r w:rsidRPr="00D41647">
        <w:rPr>
          <w:b/>
          <w:bCs/>
        </w:rPr>
        <w:t>launch.json</w:t>
      </w:r>
      <w:r>
        <w:t xml:space="preserve"> and </w:t>
      </w:r>
      <w:r w:rsidRPr="00D41647">
        <w:rPr>
          <w:b/>
          <w:bCs/>
        </w:rPr>
        <w:t>tasks.json</w:t>
      </w:r>
      <w:r>
        <w:t>.</w:t>
      </w:r>
    </w:p>
    <w:p w14:paraId="3BAE2E97" w14:textId="57E3A978" w:rsidR="000A7C85" w:rsidRDefault="001A1FF3" w:rsidP="000A7C85">
      <w:pPr>
        <w:pStyle w:val="LabStepScreenshotLevel2"/>
      </w:pPr>
      <w:r>
        <w:drawing>
          <wp:inline distT="0" distB="0" distL="0" distR="0" wp14:anchorId="344C2C3F" wp14:editId="487C17B6">
            <wp:extent cx="1400233" cy="881629"/>
            <wp:effectExtent l="19050" t="19050" r="9525"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7419" cy="898746"/>
                    </a:xfrm>
                    <a:prstGeom prst="rect">
                      <a:avLst/>
                    </a:prstGeom>
                    <a:noFill/>
                    <a:ln>
                      <a:solidFill>
                        <a:schemeClr val="tx1">
                          <a:lumMod val="50000"/>
                          <a:lumOff val="50000"/>
                        </a:schemeClr>
                      </a:solidFill>
                    </a:ln>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lastRenderedPageBreak/>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r w:rsidRPr="00EB474F">
        <w:rPr>
          <w:b/>
          <w:bCs/>
        </w:rPr>
        <w:t>Microsoft.Identity.Web</w:t>
      </w:r>
      <w:r>
        <w:t xml:space="preserve"> logout page at </w:t>
      </w:r>
      <w:r w:rsidRPr="00EB474F">
        <w:rPr>
          <w:b/>
          <w:bCs/>
        </w:rPr>
        <w:t>/MicrosoftIdentity/Account/SignedOut</w:t>
      </w:r>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08C13D99" w:rsidR="002958A2" w:rsidRDefault="001A1FF3" w:rsidP="002958A2">
      <w:pPr>
        <w:pStyle w:val="LabStepScreenshotLevel2"/>
      </w:pPr>
      <w:r>
        <w:drawing>
          <wp:inline distT="0" distB="0" distL="0" distR="0" wp14:anchorId="4475920D" wp14:editId="202D6EC9">
            <wp:extent cx="2277585" cy="611975"/>
            <wp:effectExtent l="19050" t="19050" r="8890" b="171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r w:rsidR="002958A2" w:rsidRPr="00121624">
        <w:rPr>
          <w:b/>
          <w:bCs/>
        </w:rPr>
        <w:t>HomeController.cs</w:t>
      </w:r>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r w:rsidRPr="00121624">
        <w:rPr>
          <w:b/>
          <w:bCs/>
        </w:rPr>
        <w:t>HomeController</w:t>
      </w:r>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r w:rsidRPr="00B45B93">
        <w:rPr>
          <w:b/>
          <w:bCs/>
        </w:rPr>
        <w:t>Allow</w:t>
      </w:r>
      <w:r w:rsidR="00B45B93" w:rsidRPr="00B45B93">
        <w:rPr>
          <w:b/>
          <w:bCs/>
        </w:rPr>
        <w:t>Anonymous</w:t>
      </w:r>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r w:rsidRPr="00121624">
        <w:rPr>
          <w:b/>
          <w:bCs/>
        </w:rPr>
        <w:t>Embed</w:t>
      </w:r>
      <w:r w:rsidR="00F81A2D">
        <w:rPr>
          <w:b/>
          <w:bCs/>
        </w:rPr>
        <w:t>.cshtml</w:t>
      </w:r>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r w:rsidRPr="00121624">
        <w:rPr>
          <w:b/>
          <w:bCs/>
        </w:rPr>
        <w:t>Privacy</w:t>
      </w:r>
      <w:r>
        <w:rPr>
          <w:b/>
          <w:bCs/>
        </w:rPr>
        <w:t>.cshtml</w:t>
      </w:r>
      <w:r>
        <w:t>.</w:t>
      </w:r>
    </w:p>
    <w:p w14:paraId="1E63D316" w14:textId="6543A667" w:rsidR="002958A2" w:rsidRDefault="00193CD0" w:rsidP="002958A2">
      <w:pPr>
        <w:pStyle w:val="LabStepScreenshotLevel2"/>
      </w:pPr>
      <w:r>
        <w:drawing>
          <wp:inline distT="0" distB="0" distL="0" distR="0" wp14:anchorId="0B07A854" wp14:editId="39401215">
            <wp:extent cx="1304925" cy="1388993"/>
            <wp:effectExtent l="19050" t="19050" r="9525" b="209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5572" t="24429"/>
                    <a:stretch/>
                  </pic:blipFill>
                  <pic:spPr bwMode="auto">
                    <a:xfrm>
                      <a:off x="0" y="0"/>
                      <a:ext cx="1354366" cy="144161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r w:rsidRPr="00121624">
        <w:rPr>
          <w:b/>
          <w:bCs/>
        </w:rPr>
        <w:t>Privacy</w:t>
      </w:r>
      <w:r>
        <w:rPr>
          <w:b/>
          <w:bCs/>
        </w:rPr>
        <w:t>.cshtml</w:t>
      </w:r>
      <w:r>
        <w:t xml:space="preserve"> razor file to </w:t>
      </w:r>
      <w:r w:rsidRPr="00885572">
        <w:rPr>
          <w:b/>
          <w:bCs/>
        </w:rPr>
        <w:t>Embed.cshtml</w:t>
      </w:r>
      <w:r>
        <w:t>..</w:t>
      </w:r>
    </w:p>
    <w:p w14:paraId="634FB391" w14:textId="62DD66EE" w:rsidR="002958A2" w:rsidRDefault="00193CD0" w:rsidP="002958A2">
      <w:pPr>
        <w:pStyle w:val="LabStepScreenshotLevel2"/>
      </w:pPr>
      <w:r>
        <w:drawing>
          <wp:inline distT="0" distB="0" distL="0" distR="0" wp14:anchorId="21576785" wp14:editId="0669E001">
            <wp:extent cx="1215110" cy="654290"/>
            <wp:effectExtent l="19050" t="19050" r="23495" b="127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522" cy="673358"/>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r w:rsidR="00F47CFB" w:rsidRPr="00885572">
        <w:rPr>
          <w:b/>
          <w:bCs/>
        </w:rPr>
        <w:t>Embed.</w:t>
      </w:r>
      <w:r w:rsidR="002E252E" w:rsidRPr="00885572">
        <w:rPr>
          <w:b/>
          <w:bCs/>
        </w:rPr>
        <w:t>cshtml</w:t>
      </w:r>
      <w:r>
        <w:t xml:space="preserve"> in a code editor.</w:t>
      </w:r>
    </w:p>
    <w:p w14:paraId="2726B111" w14:textId="6F35955B" w:rsidR="00885572" w:rsidRDefault="00885572" w:rsidP="002E252E">
      <w:pPr>
        <w:pStyle w:val="LabStepNumberedLevel2"/>
      </w:pPr>
      <w:r>
        <w:t xml:space="preserve">Delete the existing contents of </w:t>
      </w:r>
      <w:r w:rsidRPr="00885572">
        <w:rPr>
          <w:b/>
          <w:bCs/>
        </w:rPr>
        <w:t>Embed.cshtml</w:t>
      </w:r>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r w:rsidR="00885572" w:rsidRPr="00885572">
        <w:rPr>
          <w:b/>
          <w:bCs/>
        </w:rPr>
        <w:t>Embed.cshtml</w:t>
      </w:r>
      <w:r w:rsidR="00885572">
        <w:t>.</w:t>
      </w:r>
    </w:p>
    <w:p w14:paraId="2ACA10F1" w14:textId="37440A69" w:rsidR="00885572" w:rsidRPr="00885572" w:rsidRDefault="00885572" w:rsidP="00885572">
      <w:pPr>
        <w:pStyle w:val="LabExerciseCallout"/>
      </w:pPr>
      <w:r>
        <w:t xml:space="preserve">In a standard .NET Core web application that uses MVC, there is a shared page layout defined in a file named </w:t>
      </w:r>
      <w:r w:rsidRPr="00885572">
        <w:rPr>
          <w:b/>
          <w:bCs/>
        </w:rPr>
        <w:t>_Layouts.cshtml</w:t>
      </w:r>
      <w:r>
        <w:t xml:space="preserve"> which is located in the </w:t>
      </w:r>
      <w:r w:rsidRPr="00885572">
        <w:rPr>
          <w:b/>
          <w:bCs/>
        </w:rPr>
        <w:t>Views &gt; Shared</w:t>
      </w:r>
      <w:r>
        <w:t xml:space="preserve"> folder. In the next step you will modify the shared layout in the  </w:t>
      </w:r>
      <w:r w:rsidRPr="00885572">
        <w:rPr>
          <w:b/>
          <w:bCs/>
        </w:rPr>
        <w:t>_Layouts.cshtml</w:t>
      </w:r>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lastRenderedPageBreak/>
        <w:t xml:space="preserve">Modify </w:t>
      </w:r>
      <w:r w:rsidR="00885572">
        <w:t xml:space="preserve">the shared layout in </w:t>
      </w:r>
      <w:r w:rsidR="00885572" w:rsidRPr="00885572">
        <w:rPr>
          <w:b/>
          <w:bCs/>
        </w:rPr>
        <w:t>_Layout.cshtml</w:t>
      </w:r>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_Layouts.cshtml</w:t>
      </w:r>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r w:rsidRPr="00E3047C">
        <w:rPr>
          <w:b/>
          <w:bCs/>
        </w:rPr>
        <w:t>StudentLabFiles</w:t>
      </w:r>
      <w:r>
        <w:t xml:space="preserve"> folder and locate the file named </w:t>
      </w:r>
      <w:r w:rsidRPr="00E3047C">
        <w:rPr>
          <w:b/>
          <w:bCs/>
        </w:rPr>
        <w:t>_Layout.cshtml</w:t>
      </w:r>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r w:rsidR="00E3047C" w:rsidRPr="00E3047C">
        <w:rPr>
          <w:b/>
          <w:bCs/>
        </w:rPr>
        <w:t>StudentLabFiles</w:t>
      </w:r>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_Layouts.cshtml</w:t>
      </w:r>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587EF0FA">
            <wp:extent cx="5610264" cy="2230486"/>
            <wp:effectExtent l="19050" t="19050" r="9525"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66"/>
                    <a:stretch/>
                  </pic:blipFill>
                  <pic:spPr bwMode="auto">
                    <a:xfrm>
                      <a:off x="0" y="0"/>
                      <a:ext cx="5656427" cy="224883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_Layouts.cshtml</w:t>
      </w:r>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r w:rsidRPr="00B45B93">
        <w:rPr>
          <w:b/>
          <w:bCs/>
        </w:rPr>
        <w:t>UserOwnsData</w:t>
      </w:r>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5174EC3F">
            <wp:extent cx="1225308" cy="953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8097" cy="979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r w:rsidR="004B6486" w:rsidRPr="004B6486">
        <w:rPr>
          <w:b/>
          <w:bCs/>
        </w:rPr>
        <w:t>UserOwnsData</w:t>
      </w:r>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r w:rsidRPr="004B6486">
        <w:rPr>
          <w:b/>
          <w:bCs/>
        </w:rPr>
        <w:t>UserOwnsData.csproj</w:t>
      </w:r>
      <w:r>
        <w:t xml:space="preserve"> file in the </w:t>
      </w:r>
      <w:r w:rsidRPr="004B6486">
        <w:rPr>
          <w:b/>
          <w:bCs/>
        </w:rPr>
        <w:t>UserOwnsData</w:t>
      </w:r>
      <w:r>
        <w:t xml:space="preserve"> folder and click </w:t>
      </w:r>
      <w:r w:rsidRPr="004B6486">
        <w:rPr>
          <w:b/>
          <w:bCs/>
        </w:rPr>
        <w:t>Open</w:t>
      </w:r>
      <w:r>
        <w:t>.</w:t>
      </w:r>
    </w:p>
    <w:p w14:paraId="14760283" w14:textId="1A70046D" w:rsidR="00480CF4" w:rsidRDefault="004B6486" w:rsidP="00480CF4">
      <w:pPr>
        <w:pStyle w:val="LabStepNumberedLevel2"/>
      </w:pPr>
      <w:r>
        <w:t xml:space="preserve">The </w:t>
      </w:r>
      <w:r w:rsidRPr="004B6486">
        <w:rPr>
          <w:b/>
          <w:bCs/>
        </w:rPr>
        <w:t>UserOwnsData</w:t>
      </w:r>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 xml:space="preserve">There is one big difference between developing with Visual Studio Code and Visual Studio 2019. Visual Studio Code only requires project files (*.csproj). However, Visual Studio 2019 requires that you work with both project files and solution files (*.sln). In the next step you will save a new project file for the </w:t>
      </w:r>
      <w:r w:rsidRPr="003E3577">
        <w:rPr>
          <w:b/>
          <w:bCs/>
        </w:rPr>
        <w:t>UserOwnsData</w:t>
      </w:r>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"UserOwnsData"</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r w:rsidRPr="008F13C6">
        <w:rPr>
          <w:b/>
          <w:bCs/>
        </w:rPr>
        <w:t>UserOwnsData</w:t>
      </w:r>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r w:rsidR="008F13C6" w:rsidRPr="008F13C6">
        <w:rPr>
          <w:b/>
          <w:bCs/>
        </w:rPr>
        <w:t>UserOwnsData</w:t>
      </w:r>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r w:rsidR="00EA55D1" w:rsidRPr="00902B7A">
        <w:rPr>
          <w:b/>
          <w:bCs/>
        </w:rPr>
        <w:t>UserOwnsData</w:t>
      </w:r>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r w:rsidRPr="00902B7A">
        <w:rPr>
          <w:b/>
          <w:bCs/>
        </w:rPr>
        <w:t>UserOwnsData</w:t>
      </w:r>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r w:rsidRPr="00902B7A">
        <w:rPr>
          <w:b/>
          <w:bCs/>
        </w:rPr>
        <w:t>UserOwnsData</w:t>
      </w:r>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r w:rsidRPr="00EA6619">
        <w:rPr>
          <w:b/>
          <w:bCs/>
        </w:rPr>
        <w:t>UserOwnsData</w:t>
      </w:r>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r w:rsidRPr="00EA6619">
        <w:rPr>
          <w:b/>
          <w:bCs/>
        </w:rPr>
        <w:t>UserOwnsData</w:t>
      </w:r>
      <w:r>
        <w:t xml:space="preserve">, you are effectively changing the environment where you will debug your application. When you switch the configuration to </w:t>
      </w:r>
      <w:r w:rsidRPr="00EA6619">
        <w:rPr>
          <w:b/>
          <w:bCs/>
        </w:rPr>
        <w:t>UserOwnsData</w:t>
      </w:r>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r>
        <w:rPr>
          <w:b/>
          <w:bCs/>
        </w:rPr>
        <w:t xml:space="preserve">UserOwnsData,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r w:rsidR="00791D58" w:rsidRPr="00791D58">
        <w:rPr>
          <w:b/>
          <w:bCs/>
        </w:rPr>
        <w:t>UserOwnsData</w:t>
      </w:r>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COVID-19 US.pbix</w:t>
        </w:r>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r w:rsidRPr="00DC27C3">
        <w:rPr>
          <w:b/>
          <w:bCs/>
        </w:rPr>
        <w:t>UserOwnsData</w:t>
      </w:r>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r w:rsidR="002E252E" w:rsidRPr="00637FD1">
        <w:rPr>
          <w:b/>
          <w:bCs/>
        </w:rPr>
        <w:t>PowerBi</w:t>
      </w:r>
      <w:r>
        <w:rPr>
          <w:b/>
          <w:bCs/>
        </w:rPr>
        <w:t>Service</w:t>
      </w:r>
      <w:r w:rsidR="002E252E" w:rsidRPr="00637FD1">
        <w:rPr>
          <w:b/>
          <w:bCs/>
        </w:rPr>
        <w:t>Api</w:t>
      </w:r>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r w:rsidRPr="00637FD1">
        <w:rPr>
          <w:b/>
          <w:bCs/>
        </w:rPr>
        <w:t>UserOwnsData</w:t>
      </w:r>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r w:rsidR="00637FD1" w:rsidRPr="00637FD1">
        <w:rPr>
          <w:b/>
          <w:bCs/>
        </w:rPr>
        <w:t>UserOwnsData</w:t>
      </w:r>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1B94E804">
            <wp:extent cx="1666512" cy="1557308"/>
            <wp:effectExtent l="19050" t="19050" r="10160" b="241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229"/>
                    <a:stretch/>
                  </pic:blipFill>
                  <pic:spPr bwMode="auto">
                    <a:xfrm>
                      <a:off x="0" y="0"/>
                      <a:ext cx="1683046" cy="15727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r w:rsidRPr="00637FD1">
        <w:rPr>
          <w:b/>
          <w:bCs/>
        </w:rPr>
        <w:t>PowerBiServiceApi.cs</w:t>
      </w:r>
      <w:r>
        <w:t>.</w:t>
      </w:r>
    </w:p>
    <w:p w14:paraId="38D9EEB4" w14:textId="09CB91C4" w:rsidR="00E35E64" w:rsidRDefault="005B7E10" w:rsidP="00E35E64">
      <w:pPr>
        <w:pStyle w:val="LabStepScreenshotLevel2"/>
      </w:pPr>
      <w:r>
        <w:drawing>
          <wp:inline distT="0" distB="0" distL="0" distR="0" wp14:anchorId="3845E643" wp14:editId="11985318">
            <wp:extent cx="1978044" cy="1817988"/>
            <wp:effectExtent l="19050" t="19050" r="2222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088"/>
                    <a:stretch/>
                  </pic:blipFill>
                  <pic:spPr bwMode="auto">
                    <a:xfrm>
                      <a:off x="0" y="0"/>
                      <a:ext cx="2007649" cy="184519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r w:rsidRPr="00637FD1">
        <w:rPr>
          <w:b/>
          <w:bCs/>
        </w:rPr>
        <w:t>PowerBiServiceApi.cs</w:t>
      </w:r>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r w:rsidRPr="00EE4EB7">
        <w:rPr>
          <w:b/>
          <w:bCs/>
        </w:rPr>
        <w:t>EmbeddedReportViewModel</w:t>
      </w:r>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r w:rsidRPr="00EE4EB7">
        <w:rPr>
          <w:b/>
          <w:bCs/>
        </w:rPr>
        <w:t>EmbeddedReportViewModel</w:t>
      </w:r>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r w:rsidRPr="006376CB">
        <w:rPr>
          <w:b/>
          <w:bCs/>
        </w:rPr>
        <w:t>tokenAcquisition</w:t>
      </w:r>
      <w:r>
        <w:t xml:space="preserve"> and </w:t>
      </w:r>
      <w:r w:rsidRPr="006376CB">
        <w:rPr>
          <w:b/>
          <w:bCs/>
        </w:rPr>
        <w:t>urlPowerBiServiceApiRoot</w:t>
      </w:r>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r w:rsidRPr="006376CB">
        <w:rPr>
          <w:b/>
          <w:bCs/>
        </w:rPr>
        <w:t>tokenAcquisition</w:t>
      </w:r>
      <w:r>
        <w:t xml:space="preserve"> and </w:t>
      </w:r>
      <w:r w:rsidRPr="006376CB">
        <w:rPr>
          <w:b/>
          <w:bCs/>
        </w:rPr>
        <w:t>urlPowerBiServiceApiRoot</w:t>
      </w:r>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r w:rsidRPr="006376CB">
        <w:rPr>
          <w:b/>
          <w:bCs/>
        </w:rPr>
        <w:t>IConfiguration</w:t>
      </w:r>
      <w:r>
        <w:t xml:space="preserve"> parameter</w:t>
      </w:r>
      <w:r w:rsidR="001C6B59">
        <w:t xml:space="preserve"> which is used </w:t>
      </w:r>
      <w:r>
        <w:t xml:space="preserve">to retrieve the </w:t>
      </w:r>
      <w:r w:rsidRPr="006376CB">
        <w:rPr>
          <w:b/>
          <w:bCs/>
        </w:rPr>
        <w:t>PowerBi:ServiceRootUrl</w:t>
      </w:r>
      <w:r>
        <w:t xml:space="preserve"> configuration value from </w:t>
      </w:r>
      <w:r w:rsidRPr="006376CB">
        <w:rPr>
          <w:b/>
          <w:bCs/>
        </w:rPr>
        <w:t>appsettings.json</w:t>
      </w:r>
      <w:r>
        <w:t xml:space="preserve">. The </w:t>
      </w:r>
      <w:r w:rsidR="00FC605A" w:rsidRPr="00FC605A">
        <w:rPr>
          <w:b/>
          <w:bCs/>
        </w:rPr>
        <w:t>ITokenAcquisition</w:t>
      </w:r>
      <w:r w:rsidR="00FC605A">
        <w:t xml:space="preserve"> parameter </w:t>
      </w:r>
      <w:r w:rsidR="001C6B59">
        <w:t xml:space="preserve">which is </w:t>
      </w:r>
      <w:r w:rsidR="00FC605A">
        <w:t xml:space="preserve">named </w:t>
      </w:r>
      <w:r w:rsidR="00FC605A" w:rsidRPr="00FC605A">
        <w:rPr>
          <w:b/>
          <w:bCs/>
        </w:rPr>
        <w:t>tokenAcquisition</w:t>
      </w:r>
      <w:r w:rsidR="00FC605A">
        <w:t xml:space="preserve"> </w:t>
      </w:r>
      <w:r w:rsidR="001C6B59">
        <w:t xml:space="preserve">holds a reference to </w:t>
      </w:r>
      <w:r w:rsidR="00FC605A">
        <w:t xml:space="preserve">the Microsoft authentication service provided by the </w:t>
      </w:r>
      <w:r w:rsidR="00FC605A" w:rsidRPr="00FC605A">
        <w:rPr>
          <w:b/>
          <w:bCs/>
        </w:rPr>
        <w:t>Microsoft.Identity.Web</w:t>
      </w:r>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r w:rsidRPr="00FC605A">
        <w:rPr>
          <w:b/>
          <w:bCs/>
        </w:rPr>
        <w:t>PowerBiServiceApi</w:t>
      </w:r>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r w:rsidRPr="00FC605A">
        <w:rPr>
          <w:b/>
          <w:bCs/>
        </w:rPr>
        <w:t>PowerBiServiceApi</w:t>
      </w:r>
      <w:r>
        <w:t xml:space="preserve"> class, add the following static read-only field named </w:t>
      </w:r>
      <w:r w:rsidRPr="00FC605A">
        <w:rPr>
          <w:b/>
          <w:bCs/>
        </w:rPr>
        <w:t>RequiredScopes</w:t>
      </w:r>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r w:rsidRPr="00FC605A">
        <w:rPr>
          <w:b/>
          <w:bCs/>
        </w:rPr>
        <w:t>RequiredScopes</w:t>
      </w:r>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r w:rsidRPr="00FC605A">
        <w:rPr>
          <w:b/>
          <w:bCs/>
        </w:rPr>
        <w:t>PowerBiServiceApi</w:t>
      </w:r>
      <w:r>
        <w:t xml:space="preserve"> class below the </w:t>
      </w:r>
      <w:r w:rsidRPr="00585FFF">
        <w:rPr>
          <w:b/>
          <w:bCs/>
        </w:rPr>
        <w:t>RequiredScopes</w:t>
      </w:r>
      <w:r>
        <w:t xml:space="preserve"> field and add the </w:t>
      </w:r>
      <w:r w:rsidRPr="00585FFF">
        <w:rPr>
          <w:b/>
          <w:bCs/>
        </w:rPr>
        <w:t>GetAccessToken</w:t>
      </w:r>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r w:rsidRPr="00585FFF">
        <w:rPr>
          <w:b/>
          <w:bCs/>
        </w:rPr>
        <w:t>GetAccessToken</w:t>
      </w:r>
      <w:r>
        <w:t xml:space="preserve"> method and add the </w:t>
      </w:r>
      <w:r w:rsidRPr="00585FFF">
        <w:rPr>
          <w:b/>
          <w:bCs/>
        </w:rPr>
        <w:t>GetPowerBiClient</w:t>
      </w:r>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r w:rsidRPr="00585FFF">
        <w:rPr>
          <w:b/>
          <w:bCs/>
        </w:rPr>
        <w:t>GetPowerBiClient</w:t>
      </w:r>
      <w:r>
        <w:t xml:space="preserve"> method and add the </w:t>
      </w:r>
      <w:r w:rsidRPr="00585FFF">
        <w:rPr>
          <w:b/>
          <w:bCs/>
        </w:rPr>
        <w:t>GetReport</w:t>
      </w:r>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r w:rsidRPr="00EA55D1">
        <w:rPr>
          <w:b/>
          <w:bCs/>
        </w:rPr>
        <w:t>PowerBIServiceApi.cs</w:t>
      </w:r>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r w:rsidRPr="00585FFF">
        <w:rPr>
          <w:b/>
          <w:bCs/>
        </w:rPr>
        <w:t>StudentLanFiles</w:t>
      </w:r>
      <w:r>
        <w:t xml:space="preserve"> folder </w:t>
      </w:r>
      <w:r w:rsidR="007B5281">
        <w:t xml:space="preserve">contains the </w:t>
      </w:r>
      <w:r w:rsidR="00A462B2">
        <w:t xml:space="preserve">final </w:t>
      </w:r>
      <w:r w:rsidR="006A62DF">
        <w:t xml:space="preserve">code for </w:t>
      </w:r>
      <w:r w:rsidR="00A462B2" w:rsidRPr="00A462B2">
        <w:rPr>
          <w:b/>
          <w:bCs/>
        </w:rPr>
        <w:t>PowerBiServiceApi.cs</w:t>
      </w:r>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r w:rsidRPr="001F10BC">
        <w:rPr>
          <w:b/>
          <w:bCs/>
        </w:rPr>
        <w:t>Startup.cs</w:t>
      </w:r>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r w:rsidRPr="00A462B2">
        <w:rPr>
          <w:b/>
          <w:bCs/>
        </w:rPr>
        <w:t>Startup.cs</w:t>
      </w:r>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r w:rsidRPr="006A62DF">
        <w:rPr>
          <w:b/>
          <w:bCs/>
        </w:rPr>
        <w:t>ConfigureServices</w:t>
      </w:r>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39E28F7" w:rsidR="00EB68B0" w:rsidRDefault="00EB68B0" w:rsidP="00EB68B0">
      <w:pPr>
        <w:pStyle w:val="LabStepCodeBlockLevel2"/>
      </w:pPr>
      <w:r>
        <w:t xml:space="preserve">  services.AddMicrosoftWebAppAuthentication(Configuration);</w:t>
      </w:r>
    </w:p>
    <w:p w14:paraId="63060344" w14:textId="5C9F40CE" w:rsidR="00EB68B0" w:rsidRDefault="00EB68B0" w:rsidP="00EB68B0">
      <w:pPr>
        <w:pStyle w:val="LabStepNumberedLevel2"/>
      </w:pPr>
      <w:r>
        <w:t xml:space="preserve">Replace </w:t>
      </w:r>
      <w:r w:rsidR="00A462B2">
        <w:t xml:space="preserve">the call to </w:t>
      </w:r>
      <w:r w:rsidR="00A462B2" w:rsidRPr="00A462B2">
        <w:rPr>
          <w:b/>
          <w:bCs/>
        </w:rPr>
        <w:t>services.AddMicrosoftWebAppAuthentication</w:t>
      </w:r>
      <w:r w:rsidR="00A462B2">
        <w:t xml:space="preserve"> with the following code.</w:t>
      </w:r>
    </w:p>
    <w:p w14:paraId="47681533" w14:textId="5FF29D06" w:rsidR="00EB68B0" w:rsidRDefault="00EB68B0" w:rsidP="00EB68B0">
      <w:pPr>
        <w:pStyle w:val="LabStepCodeBlockLevel2"/>
      </w:pPr>
      <w:r>
        <w:t>services</w:t>
      </w:r>
    </w:p>
    <w:p w14:paraId="7F022A14" w14:textId="48240038" w:rsidR="00EB68B0" w:rsidRDefault="00EB68B0" w:rsidP="00EB68B0">
      <w:pPr>
        <w:pStyle w:val="LabStepCodeBlockLevel2"/>
      </w:pPr>
      <w:r>
        <w:t xml:space="preserve">  .AddMicrosoftWebAppAuthentication(Configuration)</w:t>
      </w:r>
    </w:p>
    <w:p w14:paraId="11153854" w14:textId="5E1527F3" w:rsidR="00EB68B0" w:rsidRDefault="00EB68B0" w:rsidP="00EB68B0">
      <w:pPr>
        <w:pStyle w:val="LabStepCodeBlockLevel2"/>
      </w:pPr>
      <w:r>
        <w:t xml:space="preserve">  .AddMicrosoftWebAppCallsWebApi(Configuration, PowerBiServiceApi.RequiredScopes)</w:t>
      </w:r>
    </w:p>
    <w:p w14:paraId="1663AA40" w14:textId="6CAA6B11" w:rsidR="00EB68B0" w:rsidRDefault="00EB68B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r w:rsidRPr="00A462B2">
        <w:rPr>
          <w:b/>
          <w:bCs/>
        </w:rPr>
        <w:t>AddInMemoryTokenCaches</w:t>
      </w:r>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r w:rsidRPr="00A462B2">
        <w:rPr>
          <w:b/>
          <w:bCs/>
        </w:rPr>
        <w:t>ConfigureService</w:t>
      </w:r>
      <w:r>
        <w:t xml:space="preserve"> method in </w:t>
      </w:r>
      <w:r w:rsidRPr="00A462B2">
        <w:rPr>
          <w:b/>
          <w:bCs/>
        </w:rPr>
        <w:t>Startup.cs</w:t>
      </w:r>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72350CF8" w14:textId="77777777" w:rsidR="00824E6E" w:rsidRDefault="00824E6E" w:rsidP="00824E6E">
      <w:pPr>
        <w:pStyle w:val="LabStepCodeBlockLevel2"/>
      </w:pPr>
      <w:r>
        <w:t xml:space="preserve">  services</w:t>
      </w:r>
    </w:p>
    <w:p w14:paraId="783F782B" w14:textId="77777777" w:rsidR="00824E6E" w:rsidRDefault="00824E6E" w:rsidP="00824E6E">
      <w:pPr>
        <w:pStyle w:val="LabStepCodeBlockLevel2"/>
      </w:pPr>
      <w:r>
        <w:t xml:space="preserve">    .AddMicrosoftWebAppAuthentication(Configuration)</w:t>
      </w:r>
    </w:p>
    <w:p w14:paraId="35F20BC6" w14:textId="77777777" w:rsidR="00824E6E" w:rsidRDefault="00824E6E" w:rsidP="00824E6E">
      <w:pPr>
        <w:pStyle w:val="LabStepCodeBlockLevel2"/>
      </w:pPr>
      <w:r>
        <w:t xml:space="preserve">    .AddMicrosoftWebAppCallsWebApi(Configuration, PowerBiServiceApi.RequiredScopes)</w:t>
      </w:r>
    </w:p>
    <w:p w14:paraId="21BA720A" w14:textId="77777777" w:rsidR="00824E6E" w:rsidRDefault="00824E6E" w:rsidP="00824E6E">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r w:rsidRPr="00A462B2">
        <w:rPr>
          <w:b/>
          <w:bCs/>
        </w:rPr>
        <w:t>ConfigureServices</w:t>
      </w:r>
      <w:r>
        <w:t xml:space="preserve"> </w:t>
      </w:r>
      <w:r w:rsidR="006A62DF">
        <w:t>accomplishes</w:t>
      </w:r>
      <w:r>
        <w:t xml:space="preserve"> several important things. </w:t>
      </w:r>
      <w:r w:rsidR="006A62DF">
        <w:t xml:space="preserve">The </w:t>
      </w:r>
      <w:r>
        <w:t xml:space="preserve">call to </w:t>
      </w:r>
      <w:r w:rsidRPr="00A462B2">
        <w:rPr>
          <w:b/>
          <w:bCs/>
        </w:rPr>
        <w:t>AddMicrosoftWebAppCallsWebApi</w:t>
      </w:r>
      <w:r>
        <w:t xml:space="preserve"> configures the Microsoft authentication library to acquire access tokens. Next, the call to </w:t>
      </w:r>
      <w:r w:rsidRPr="00A462B2">
        <w:rPr>
          <w:b/>
          <w:bCs/>
        </w:rPr>
        <w:t>AddInMemoryTokenCaches</w:t>
      </w:r>
      <w:r>
        <w:t xml:space="preserve"> configures a token cache that the Microsoft authentication library will use to cache access tokens and refresh tokens behind the scenes. Finally, the call to </w:t>
      </w:r>
      <w:r w:rsidR="00B004FB" w:rsidRPr="00B004FB">
        <w:rPr>
          <w:b/>
          <w:bCs/>
        </w:rPr>
        <w:t>services.AddScoped(typeof(PowerBiServiceApi))</w:t>
      </w:r>
      <w:r w:rsidR="00B004FB">
        <w:t xml:space="preserve"> configures the </w:t>
      </w:r>
      <w:r w:rsidR="00B004FB" w:rsidRPr="00B004FB">
        <w:rPr>
          <w:b/>
          <w:bCs/>
        </w:rPr>
        <w:t>PowerBiServiceApi</w:t>
      </w:r>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r w:rsidRPr="00B004FB">
        <w:rPr>
          <w:b/>
          <w:bCs/>
        </w:rPr>
        <w:t>Home</w:t>
      </w:r>
      <w:r w:rsidR="00B004FB" w:rsidRPr="00B004FB">
        <w:rPr>
          <w:b/>
          <w:bCs/>
        </w:rPr>
        <w:t>C</w:t>
      </w:r>
      <w:r w:rsidRPr="00B004FB">
        <w:rPr>
          <w:b/>
          <w:bCs/>
        </w:rPr>
        <w:t>ontroller</w:t>
      </w:r>
      <w:r>
        <w:t xml:space="preserve"> </w:t>
      </w:r>
      <w:r w:rsidR="00B004FB">
        <w:t xml:space="preserve">class </w:t>
      </w:r>
      <w:r>
        <w:t xml:space="preserve">to </w:t>
      </w:r>
      <w:r w:rsidR="00B004FB">
        <w:t xml:space="preserve">program against the </w:t>
      </w:r>
      <w:r w:rsidRPr="00B004FB">
        <w:rPr>
          <w:b/>
          <w:bCs/>
        </w:rPr>
        <w:t>PowerBi</w:t>
      </w:r>
      <w:r w:rsidR="00B004FB" w:rsidRPr="00B004FB">
        <w:rPr>
          <w:b/>
          <w:bCs/>
        </w:rPr>
        <w:t>Service</w:t>
      </w:r>
      <w:r w:rsidRPr="00B004FB">
        <w:rPr>
          <w:b/>
          <w:bCs/>
        </w:rPr>
        <w:t>Api</w:t>
      </w:r>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r w:rsidR="00824E6E" w:rsidRPr="00B004FB">
        <w:rPr>
          <w:b/>
          <w:bCs/>
        </w:rPr>
        <w:t>HomeController.cs</w:t>
      </w:r>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r w:rsidRPr="00B004FB">
        <w:rPr>
          <w:b/>
          <w:bCs/>
        </w:rPr>
        <w:t>UserOwnsData.Services</w:t>
      </w:r>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r w:rsidRPr="00B004FB">
        <w:rPr>
          <w:b/>
          <w:bCs/>
        </w:rPr>
        <w:t>HomeController</w:t>
      </w:r>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r w:rsidR="00B004FB" w:rsidRPr="00B004FB">
        <w:rPr>
          <w:b/>
          <w:bCs/>
        </w:rPr>
        <w:t>PowerBiServiceApi</w:t>
      </w:r>
      <w:r w:rsidR="00B004FB">
        <w:t xml:space="preserve"> class as a service by calling </w:t>
      </w:r>
      <w:r w:rsidR="00B004FB" w:rsidRPr="00B004FB">
        <w:rPr>
          <w:b/>
          <w:bCs/>
        </w:rPr>
        <w:t>services.AddScoped</w:t>
      </w:r>
      <w:r w:rsidRPr="00647EF1">
        <w:t xml:space="preserve"> in the </w:t>
      </w:r>
      <w:r>
        <w:rPr>
          <w:b/>
          <w:bCs/>
        </w:rPr>
        <w:t>ConfigureServices</w:t>
      </w:r>
      <w:r>
        <w:t xml:space="preserve"> method</w:t>
      </w:r>
      <w:r w:rsidR="00B004FB">
        <w:t xml:space="preserve">, you can simply add a </w:t>
      </w:r>
      <w:r w:rsidR="00B004FB" w:rsidRPr="00B004FB">
        <w:rPr>
          <w:b/>
          <w:bCs/>
        </w:rPr>
        <w:t>PowerBiServiceApi</w:t>
      </w:r>
      <w:r w:rsidR="00B004FB">
        <w:t xml:space="preserve"> </w:t>
      </w:r>
      <w:r>
        <w:t xml:space="preserve">parameter to the constructor and the .NET Core runtime will take care of creating a </w:t>
      </w:r>
      <w:r w:rsidRPr="00B004FB">
        <w:rPr>
          <w:b/>
          <w:bCs/>
        </w:rPr>
        <w:t>PowerBiServiceApi</w:t>
      </w:r>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r w:rsidRPr="00647EF1">
        <w:rPr>
          <w:b/>
          <w:bCs/>
        </w:rPr>
        <w:t>HomeController</w:t>
      </w:r>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r w:rsidRPr="00647EF1">
        <w:rPr>
          <w:b/>
          <w:bCs/>
        </w:rPr>
        <w:t>Embed.cshtml</w:t>
      </w:r>
      <w:r>
        <w:t>.</w:t>
      </w:r>
    </w:p>
    <w:p w14:paraId="715BD8DA" w14:textId="54CCA053" w:rsidR="00647EF1" w:rsidRDefault="00647EF1" w:rsidP="00647EF1">
      <w:pPr>
        <w:pStyle w:val="LabStepNumberedLevel2"/>
      </w:pPr>
      <w:r>
        <w:t xml:space="preserve">Locate the </w:t>
      </w:r>
      <w:r w:rsidR="002E252E" w:rsidRPr="00647EF1">
        <w:rPr>
          <w:b/>
          <w:bCs/>
        </w:rPr>
        <w:t>Embed.cshtml</w:t>
      </w:r>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r w:rsidRPr="00647EF1">
        <w:rPr>
          <w:b/>
          <w:bCs/>
        </w:rPr>
        <w:t>Embed.cshtml</w:t>
      </w:r>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r w:rsidRPr="0007718C">
        <w:rPr>
          <w:b/>
          <w:bCs/>
        </w:rPr>
        <w:t>Embed.cshtml</w:t>
      </w:r>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32647B0C">
            <wp:extent cx="3481475" cy="1747356"/>
            <wp:effectExtent l="19050" t="19050" r="24130" b="247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14" b="3385"/>
                    <a:stretch/>
                  </pic:blipFill>
                  <pic:spPr bwMode="auto">
                    <a:xfrm>
                      <a:off x="0" y="0"/>
                      <a:ext cx="3514949" cy="17641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r w:rsidRPr="00647EF1">
        <w:rPr>
          <w:b/>
          <w:bCs/>
        </w:rPr>
        <w:t>Embed.cshtml</w:t>
      </w:r>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r w:rsidRPr="00B45B93">
        <w:rPr>
          <w:b/>
          <w:bCs/>
        </w:rPr>
        <w:t>UserOwnsData</w:t>
      </w:r>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r w:rsidR="00492638" w:rsidRPr="003400C0">
        <w:rPr>
          <w:b/>
          <w:bCs/>
        </w:rPr>
        <w:t>Embed.cshtm</w:t>
      </w:r>
      <w:r w:rsidR="003400C0">
        <w:rPr>
          <w:b/>
          <w:bCs/>
        </w:rPr>
        <w:t>l</w:t>
      </w:r>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r w:rsidR="00C53E02" w:rsidRPr="00492638">
        <w:rPr>
          <w:b/>
          <w:bCs/>
        </w:rPr>
        <w:t>Embed.cshtml</w:t>
      </w:r>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r w:rsidR="00195940" w:rsidRPr="00492638">
        <w:rPr>
          <w:b/>
          <w:bCs/>
        </w:rPr>
        <w:t>Embed.cshtml</w:t>
      </w:r>
      <w:r w:rsidR="00195940">
        <w:t xml:space="preserve"> in an editor window.</w:t>
      </w:r>
    </w:p>
    <w:p w14:paraId="293B771A" w14:textId="52E21206" w:rsidR="00195940" w:rsidRDefault="00195940" w:rsidP="00195940">
      <w:pPr>
        <w:pStyle w:val="LabStepNumberedLevel2"/>
      </w:pPr>
      <w:r>
        <w:t xml:space="preserve">Replace the contents of </w:t>
      </w:r>
      <w:r w:rsidRPr="00492638">
        <w:rPr>
          <w:b/>
          <w:bCs/>
        </w:rPr>
        <w:t>Embed.cshtml</w:t>
      </w:r>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jquery which are </w:t>
      </w:r>
      <w:r w:rsidR="003400C0">
        <w:t>loaded</w:t>
      </w:r>
      <w:r w:rsidR="007075F7">
        <w:t xml:space="preserve"> from the shared view </w:t>
      </w:r>
      <w:r w:rsidR="007075F7" w:rsidRPr="007075F7">
        <w:rPr>
          <w:b/>
          <w:bCs/>
        </w:rPr>
        <w:t>_Layout.cshtml</w:t>
      </w:r>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r w:rsidRPr="00294F7F">
        <w:rPr>
          <w:b/>
          <w:bCs/>
        </w:rPr>
        <w:t>viewModel</w:t>
      </w:r>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r w:rsidRPr="00A90923">
        <w:rPr>
          <w:b/>
          <w:bCs/>
        </w:rPr>
        <w:t>Embed.cshtml</w:t>
      </w:r>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r w:rsidRPr="006A62DF">
        <w:rPr>
          <w:b/>
          <w:bCs/>
        </w:rPr>
        <w:t>Embed.cshtml</w:t>
      </w:r>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r w:rsidRPr="00294F7F">
        <w:rPr>
          <w:b/>
          <w:bCs/>
        </w:rPr>
        <w:t>wwwroot</w:t>
      </w:r>
      <w:r>
        <w:t xml:space="preserve"> and expand it.</w:t>
      </w:r>
    </w:p>
    <w:p w14:paraId="63784717" w14:textId="637CE2C6" w:rsidR="00294F7F" w:rsidRDefault="00294F7F" w:rsidP="00195940">
      <w:pPr>
        <w:pStyle w:val="LabStepNumberedLevel2"/>
      </w:pPr>
      <w:r>
        <w:t xml:space="preserve">Locate the </w:t>
      </w:r>
      <w:r w:rsidRPr="00294F7F">
        <w:rPr>
          <w:b/>
          <w:bCs/>
        </w:rPr>
        <w:t>js</w:t>
      </w:r>
      <w:r>
        <w:t xml:space="preserve"> folder inside the </w:t>
      </w:r>
      <w:r w:rsidRPr="00294F7F">
        <w:rPr>
          <w:b/>
          <w:bCs/>
        </w:rPr>
        <w:t>wwwroot</w:t>
      </w:r>
      <w:r>
        <w:t xml:space="preserve"> folder and expand that.</w:t>
      </w:r>
    </w:p>
    <w:p w14:paraId="49149FFE" w14:textId="340E7F0D" w:rsidR="00294F7F" w:rsidRDefault="00573CF1" w:rsidP="00195940">
      <w:pPr>
        <w:pStyle w:val="LabStepNumberedLevel2"/>
      </w:pPr>
      <w:r>
        <w:t xml:space="preserve">Currently, there should be one file inside the </w:t>
      </w:r>
      <w:r w:rsidRPr="00573CF1">
        <w:rPr>
          <w:b/>
          <w:bCs/>
        </w:rPr>
        <w:t>wwwroot</w:t>
      </w:r>
      <w:r>
        <w:rPr>
          <w:b/>
          <w:bCs/>
        </w:rPr>
        <w:t xml:space="preserve"> &gt; </w:t>
      </w:r>
      <w:r w:rsidRPr="00573CF1">
        <w:rPr>
          <w:b/>
          <w:bCs/>
        </w:rPr>
        <w:t>js</w:t>
      </w:r>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7AD3B9D2">
            <wp:extent cx="1932583" cy="921476"/>
            <wp:effectExtent l="19050" t="19050" r="10795" b="120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r="8125" b="15620"/>
                    <a:stretch/>
                  </pic:blipFill>
                  <pic:spPr bwMode="auto">
                    <a:xfrm>
                      <a:off x="0" y="0"/>
                      <a:ext cx="2030246" cy="96804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270BC967">
            <wp:extent cx="1881914" cy="1104356"/>
            <wp:effectExtent l="19050" t="19050" r="23495"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5401" cy="1124007"/>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r w:rsidR="00C52033" w:rsidRPr="00C52033">
        <w:rPr>
          <w:b/>
          <w:bCs/>
        </w:rPr>
        <w:t>StudentLabFiles</w:t>
      </w:r>
      <w:r w:rsidR="00C52033">
        <w:t xml:space="preserve"> folder.</w:t>
      </w:r>
    </w:p>
    <w:p w14:paraId="4DF58CA0" w14:textId="001F64F3" w:rsidR="002E252E" w:rsidRDefault="00AD59C8" w:rsidP="002E252E">
      <w:pPr>
        <w:pStyle w:val="LabStepNumberedLevel2"/>
      </w:pPr>
      <w:r>
        <w:t xml:space="preserve">Add the following JavaScript code to create a variable named </w:t>
      </w:r>
      <w:r w:rsidRPr="00AD59C8">
        <w:rPr>
          <w:b/>
          <w:bCs/>
        </w:rPr>
        <w:t>reportContainer</w:t>
      </w:r>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r w:rsidRPr="00AD59C8">
        <w:rPr>
          <w:b/>
          <w:bCs/>
        </w:rPr>
        <w:t>reportId</w:t>
      </w:r>
      <w:r>
        <w:t xml:space="preserve">, </w:t>
      </w:r>
      <w:r w:rsidRPr="00AD59C8">
        <w:rPr>
          <w:b/>
          <w:bCs/>
        </w:rPr>
        <w:t>embedUrl</w:t>
      </w:r>
      <w:r>
        <w:t xml:space="preserve"> and </w:t>
      </w:r>
      <w:r w:rsidRPr="00AD59C8">
        <w:rPr>
          <w:b/>
          <w:bCs/>
        </w:rPr>
        <w:t>token</w:t>
      </w:r>
      <w:r>
        <w:t xml:space="preserve"> which are initialized from the global </w:t>
      </w:r>
      <w:r w:rsidRPr="00AD59C8">
        <w:rPr>
          <w:b/>
          <w:bCs/>
        </w:rPr>
        <w:t>viewModel</w:t>
      </w:r>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r w:rsidR="006A62DF" w:rsidRPr="006A62DF">
        <w:rPr>
          <w:b/>
          <w:bCs/>
        </w:rPr>
        <w:t>window.viewModel</w:t>
      </w:r>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r w:rsidRPr="00AD59C8">
        <w:rPr>
          <w:b/>
          <w:bCs/>
        </w:rPr>
        <w:t>powerbi.embed</w:t>
      </w:r>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window['powerbi-client'].models</w:t>
      </w:r>
      <w:r>
        <w:t xml:space="preserve">. The </w:t>
      </w:r>
      <w:r w:rsidRPr="00AD7C87">
        <w:rPr>
          <w:b/>
          <w:bCs/>
        </w:rPr>
        <w:t>models</w:t>
      </w:r>
      <w:r>
        <w:t xml:space="preserve"> variable is used to set configuration values such as </w:t>
      </w:r>
      <w:r w:rsidRPr="00AD7C87">
        <w:rPr>
          <w:b/>
          <w:bCs/>
        </w:rPr>
        <w:t>models.Permissions.All</w:t>
      </w:r>
      <w:r w:rsidRPr="00AD7C87">
        <w:t xml:space="preserve">, </w:t>
      </w:r>
      <w:r w:rsidRPr="00AD7C87">
        <w:rPr>
          <w:b/>
          <w:bCs/>
        </w:rPr>
        <w:t>models.TokenType.Aad</w:t>
      </w:r>
      <w:r w:rsidRPr="00AD7C87">
        <w:t xml:space="preserve"> and </w:t>
      </w:r>
      <w:r w:rsidRPr="00AD7C87">
        <w:rPr>
          <w:b/>
          <w:bCs/>
        </w:rPr>
        <w:t>models.ViewMode.View</w:t>
      </w:r>
      <w:r>
        <w:t>.</w:t>
      </w:r>
    </w:p>
    <w:p w14:paraId="3AD2845E" w14:textId="5A32BBFA" w:rsidR="00AD7C87" w:rsidRDefault="00AD7C87" w:rsidP="00A1402C">
      <w:pPr>
        <w:pStyle w:val="LabExerciseCallout"/>
      </w:pPr>
      <w:r>
        <w:t xml:space="preserve">A key point is that you need to create a configuration object in order to call the </w:t>
      </w:r>
      <w:r w:rsidRPr="00AD7C87">
        <w:rPr>
          <w:b/>
          <w:bCs/>
        </w:rPr>
        <w:t>powerbi.embed</w:t>
      </w:r>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r w:rsidRPr="00C52033">
        <w:rPr>
          <w:b/>
          <w:bCs/>
        </w:rPr>
        <w:t>StudentLabFiles</w:t>
      </w:r>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r w:rsidRPr="00B45B93">
        <w:rPr>
          <w:b/>
          <w:bCs/>
        </w:rPr>
        <w:t>UserOwnsData</w:t>
      </w:r>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r w:rsidR="0072499F" w:rsidRPr="0072499F">
        <w:rPr>
          <w:b/>
          <w:bCs/>
        </w:rPr>
        <w:t>npm</w:t>
      </w:r>
      <w:r w:rsidR="0072499F">
        <w:t xml:space="preserve"> is available at the commend line. You will begin by adding several Node.js configuration files to the root folder of the </w:t>
      </w:r>
      <w:r w:rsidR="0072499F" w:rsidRPr="0072499F">
        <w:rPr>
          <w:b/>
          <w:bCs/>
        </w:rPr>
        <w:t>UserOwnsData</w:t>
      </w:r>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r w:rsidR="00446CE4" w:rsidRPr="00446CE4">
        <w:rPr>
          <w:b/>
          <w:bCs/>
        </w:rPr>
        <w:t>UserOwnsData</w:t>
      </w:r>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r w:rsidRPr="0072499F">
        <w:rPr>
          <w:b/>
          <w:bCs/>
        </w:rPr>
        <w:t>StudentLabFiles</w:t>
      </w:r>
      <w:r>
        <w:t xml:space="preserve"> folder</w:t>
      </w:r>
      <w:r w:rsidR="0072499F">
        <w:t>.</w:t>
      </w:r>
    </w:p>
    <w:p w14:paraId="15979749" w14:textId="3135E4D4" w:rsidR="00446CE4" w:rsidRDefault="00446CE4" w:rsidP="00446CE4">
      <w:pPr>
        <w:pStyle w:val="LabStepNumberedLevel3"/>
        <w:numPr>
          <w:ilvl w:val="2"/>
          <w:numId w:val="26"/>
        </w:numPr>
      </w:pPr>
      <w:r w:rsidRPr="0072499F">
        <w:rPr>
          <w:b/>
          <w:bCs/>
        </w:rPr>
        <w:t>package.json</w:t>
      </w:r>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r w:rsidRPr="0072499F">
        <w:rPr>
          <w:b/>
          <w:bCs/>
        </w:rPr>
        <w:t>tsconfig.json</w:t>
      </w:r>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r w:rsidRPr="0072499F">
        <w:rPr>
          <w:b/>
          <w:bCs/>
        </w:rPr>
        <w:t>package.json</w:t>
      </w:r>
      <w:r>
        <w:t xml:space="preserve">, </w:t>
      </w:r>
      <w:r w:rsidRPr="0072499F">
        <w:rPr>
          <w:b/>
          <w:bCs/>
        </w:rPr>
        <w:t>tsconfig.json</w:t>
      </w:r>
      <w:r>
        <w:t xml:space="preserve"> and </w:t>
      </w:r>
      <w:r w:rsidRPr="0072499F">
        <w:rPr>
          <w:b/>
          <w:bCs/>
        </w:rPr>
        <w:t>webpack.config.js</w:t>
      </w:r>
      <w:r>
        <w:t xml:space="preserve"> into the root folder of the </w:t>
      </w:r>
      <w:r w:rsidRPr="00446CE4">
        <w:rPr>
          <w:b/>
          <w:bCs/>
        </w:rPr>
        <w:t>UserOwnsData</w:t>
      </w:r>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r w:rsidRPr="00E6553B">
        <w:rPr>
          <w:b/>
          <w:bCs/>
        </w:rPr>
        <w:t>StudentLabFiles</w:t>
      </w:r>
      <w:r>
        <w:t xml:space="preserve"> folder to the </w:t>
      </w:r>
      <w:r w:rsidRPr="00E6553B">
        <w:rPr>
          <w:b/>
          <w:bCs/>
        </w:rPr>
        <w:t>UserOwnsData</w:t>
      </w:r>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r w:rsidR="002E252E" w:rsidRPr="00E6553B">
        <w:rPr>
          <w:b/>
          <w:bCs/>
        </w:rPr>
        <w:t>package.json</w:t>
      </w:r>
      <w:r>
        <w:t>.</w:t>
      </w:r>
    </w:p>
    <w:p w14:paraId="44BD17D0" w14:textId="77B34C4D" w:rsidR="002E252E" w:rsidRDefault="00E6553B" w:rsidP="002E252E">
      <w:pPr>
        <w:pStyle w:val="LabStepNumberedLevel2"/>
        <w:numPr>
          <w:ilvl w:val="1"/>
          <w:numId w:val="26"/>
        </w:numPr>
      </w:pPr>
      <w:r>
        <w:t xml:space="preserve">Open </w:t>
      </w:r>
      <w:r w:rsidRPr="00C90F38">
        <w:rPr>
          <w:b/>
          <w:bCs/>
        </w:rPr>
        <w:t>package.json</w:t>
      </w:r>
      <w:r>
        <w:t xml:space="preserve"> and review the Node.js packages referenced in </w:t>
      </w:r>
      <w:r w:rsidRPr="00E6553B">
        <w:rPr>
          <w:b/>
          <w:bCs/>
        </w:rPr>
        <w:t>devDependencies</w:t>
      </w:r>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r w:rsidRPr="00271B7A">
        <w:rPr>
          <w:b/>
          <w:bCs/>
        </w:rPr>
        <w:t>npm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r w:rsidRPr="00271B7A">
        <w:rPr>
          <w:b/>
          <w:bCs/>
        </w:rPr>
        <w:t>npm install</w:t>
      </w:r>
      <w:r>
        <w:t xml:space="preserve"> command, </w:t>
      </w:r>
      <w:r w:rsidRPr="00271B7A">
        <w:rPr>
          <w:b/>
          <w:bCs/>
        </w:rPr>
        <w:t>npm</w:t>
      </w:r>
      <w:r>
        <w:t xml:space="preserve"> will download all the Node.js packages into the </w:t>
      </w:r>
      <w:r w:rsidRPr="00271B7A">
        <w:rPr>
          <w:b/>
          <w:bCs/>
        </w:rPr>
        <w:t>node_modules</w:t>
      </w:r>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r w:rsidR="002E252E" w:rsidRPr="00271B7A">
        <w:rPr>
          <w:b/>
          <w:bCs/>
        </w:rPr>
        <w:t>tsconfig.json</w:t>
      </w:r>
      <w:r>
        <w:t xml:space="preserve"> file.</w:t>
      </w:r>
    </w:p>
    <w:p w14:paraId="08D114D7" w14:textId="4F6930D8" w:rsidR="002E252E" w:rsidRDefault="00271B7A" w:rsidP="002E252E">
      <w:pPr>
        <w:pStyle w:val="LabStepNumberedLevel2"/>
      </w:pPr>
      <w:r>
        <w:t xml:space="preserve">Open the </w:t>
      </w:r>
      <w:r w:rsidRPr="00271B7A">
        <w:rPr>
          <w:b/>
          <w:bCs/>
        </w:rPr>
        <w:t>tsconfig.json</w:t>
      </w:r>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r w:rsidRPr="00271B7A">
        <w:rPr>
          <w:b/>
          <w:bCs/>
        </w:rPr>
        <w:t>tsconfig.json</w:t>
      </w:r>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r w:rsidR="00D95327" w:rsidRPr="00D95327">
        <w:rPr>
          <w:b/>
          <w:bCs/>
        </w:rPr>
        <w:t>model.exports</w:t>
      </w:r>
      <w:r w:rsidR="00D95327">
        <w:t xml:space="preserve"> object is set </w:t>
      </w:r>
      <w:r>
        <w:t xml:space="preserve">to </w:t>
      </w:r>
      <w:r w:rsidRPr="001532CD">
        <w:rPr>
          <w:b/>
          <w:bCs/>
        </w:rPr>
        <w:t>./Scripts/embed.ts</w:t>
      </w:r>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r w:rsidRPr="001532CD">
        <w:rPr>
          <w:b/>
          <w:bCs/>
        </w:rPr>
        <w:t>wwwroot/js/embed.js</w:t>
      </w:r>
      <w:r>
        <w:t>.</w:t>
      </w:r>
      <w:r w:rsidR="00D95327">
        <w:t xml:space="preserve"> When the webpack utility runs, it will look for a file named </w:t>
      </w:r>
      <w:r w:rsidR="00D95327" w:rsidRPr="00D95327">
        <w:rPr>
          <w:b/>
          <w:bCs/>
        </w:rPr>
        <w:t>embed.ts</w:t>
      </w:r>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r w:rsidR="00D95327" w:rsidRPr="00D95327">
        <w:rPr>
          <w:b/>
          <w:bCs/>
        </w:rPr>
        <w:t>wwwroot/js</w:t>
      </w:r>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r w:rsidR="002E252E" w:rsidRPr="00D95327">
        <w:rPr>
          <w:b/>
          <w:bCs/>
        </w:rPr>
        <w:t>embed.</w:t>
      </w:r>
      <w:r w:rsidR="00C37218" w:rsidRPr="00D95327">
        <w:rPr>
          <w:b/>
          <w:bCs/>
        </w:rPr>
        <w:t>ts</w:t>
      </w:r>
      <w:r>
        <w:t>.</w:t>
      </w:r>
    </w:p>
    <w:p w14:paraId="60D76D5C" w14:textId="3B235FC3" w:rsidR="002E252E" w:rsidRDefault="00D95327" w:rsidP="002E252E">
      <w:pPr>
        <w:pStyle w:val="LabStepNumberedLevel2"/>
      </w:pPr>
      <w:r>
        <w:t xml:space="preserve">In the </w:t>
      </w:r>
      <w:r w:rsidRPr="00D95327">
        <w:rPr>
          <w:b/>
          <w:bCs/>
        </w:rPr>
        <w:t>UserOwnsData</w:t>
      </w:r>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r w:rsidRPr="00D95327">
        <w:rPr>
          <w:b/>
          <w:bCs/>
        </w:rPr>
        <w:t>embed.ts</w:t>
      </w:r>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r w:rsidRPr="001473E0">
        <w:rPr>
          <w:b/>
          <w:bCs/>
        </w:rPr>
        <w:t>StudentLabFiles</w:t>
      </w:r>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r w:rsidRPr="00015FD8">
        <w:rPr>
          <w:b/>
          <w:bCs/>
        </w:rPr>
        <w:t>Embed.</w:t>
      </w:r>
      <w:r>
        <w:rPr>
          <w:b/>
          <w:bCs/>
        </w:rPr>
        <w:t>ts</w:t>
      </w:r>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r w:rsidRPr="00A1447F">
        <w:rPr>
          <w:b/>
          <w:bCs/>
        </w:rPr>
        <w:t>embed.ts</w:t>
      </w:r>
      <w:r>
        <w:t>.</w:t>
      </w:r>
    </w:p>
    <w:p w14:paraId="59DDF16A" w14:textId="5C81FAFD" w:rsidR="00B30D73" w:rsidRDefault="00A1447F" w:rsidP="00845747">
      <w:pPr>
        <w:pStyle w:val="LabStepNumbered"/>
      </w:pPr>
      <w:r>
        <w:lastRenderedPageBreak/>
        <w:t xml:space="preserve">Use the webpack utility to compile </w:t>
      </w:r>
      <w:r w:rsidRPr="00A1447F">
        <w:rPr>
          <w:b/>
          <w:bCs/>
        </w:rPr>
        <w:t>embed.ts</w:t>
      </w:r>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r w:rsidRPr="00A1447F">
        <w:rPr>
          <w:b/>
          <w:bCs/>
        </w:rPr>
        <w:t>wwwroot/js</w:t>
      </w:r>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r w:rsidRPr="00271B7A">
        <w:rPr>
          <w:b/>
          <w:bCs/>
        </w:rPr>
        <w:t xml:space="preserve">npm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r w:rsidRPr="00271B7A">
        <w:rPr>
          <w:b/>
          <w:bCs/>
        </w:rPr>
        <w:t xml:space="preserve">npm </w:t>
      </w:r>
      <w:r>
        <w:rPr>
          <w:b/>
          <w:bCs/>
        </w:rPr>
        <w:t>run build</w:t>
      </w:r>
      <w:r>
        <w:t xml:space="preserve">, webpack should automatically generate a new version of </w:t>
      </w:r>
      <w:r w:rsidRPr="00A1447F">
        <w:rPr>
          <w:b/>
          <w:bCs/>
        </w:rPr>
        <w:t>embed.js</w:t>
      </w:r>
      <w:r>
        <w:t xml:space="preserve"> in the </w:t>
      </w:r>
      <w:r w:rsidRPr="00A1447F">
        <w:rPr>
          <w:b/>
          <w:bCs/>
        </w:rPr>
        <w:t>wwwroot/js</w:t>
      </w:r>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r w:rsidRPr="00A1447F">
        <w:rPr>
          <w:b/>
          <w:bCs/>
        </w:rPr>
        <w:t>UserOwnsData.csproj</w:t>
      </w:r>
      <w:r w:rsidR="00A1447F">
        <w:t xml:space="preserve"> to add the </w:t>
      </w:r>
      <w:r w:rsidR="00A1447F" w:rsidRPr="00A1447F">
        <w:rPr>
          <w:b/>
          <w:bCs/>
        </w:rPr>
        <w:t>npm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r w:rsidR="00EC71F1" w:rsidRPr="00EC71F1">
        <w:rPr>
          <w:b/>
          <w:bCs/>
        </w:rPr>
        <w:t>UserOwnsData.csproj</w:t>
      </w:r>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5A9C06BF">
            <wp:extent cx="5807699" cy="2095850"/>
            <wp:effectExtent l="19050" t="19050" r="2222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5935" cy="210604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r w:rsidRPr="00EC71F1">
        <w:rPr>
          <w:b/>
          <w:bCs/>
        </w:rPr>
        <w:t>PostBuild</w:t>
      </w:r>
      <w:r>
        <w:t xml:space="preserve"> to run the </w:t>
      </w:r>
      <w:r w:rsidRPr="00EC71F1">
        <w:rPr>
          <w:b/>
          <w:bCs/>
        </w:rPr>
        <w:t>npm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r w:rsidRPr="00EC71F1">
        <w:rPr>
          <w:b/>
          <w:bCs/>
        </w:rPr>
        <w:t>UserOwnsData.csproj</w:t>
      </w:r>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r w:rsidR="0019043E" w:rsidRPr="0019043E">
        <w:rPr>
          <w:b/>
          <w:bCs/>
        </w:rPr>
        <w:t>embed.ts</w:t>
      </w:r>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r w:rsidRPr="004B50DD">
        <w:rPr>
          <w:b/>
          <w:bCs/>
        </w:rPr>
        <w:t>UserOwnsData</w:t>
      </w:r>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r w:rsidRPr="009F4A66">
        <w:rPr>
          <w:b/>
          <w:bCs/>
        </w:rPr>
        <w:t>UserOwnsData</w:t>
      </w:r>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r w:rsidRPr="009F4A66">
        <w:rPr>
          <w:b/>
          <w:bCs/>
        </w:rPr>
        <w:t>UserOwnsData</w:t>
      </w:r>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r w:rsidR="00B30D73" w:rsidRPr="00461D94">
        <w:rPr>
          <w:b/>
          <w:bCs/>
        </w:rPr>
        <w:t>PowerBi</w:t>
      </w:r>
      <w:r w:rsidRPr="00461D94">
        <w:rPr>
          <w:b/>
          <w:bCs/>
        </w:rPr>
        <w:t>Service</w:t>
      </w:r>
      <w:r w:rsidR="00B30D73" w:rsidRPr="00461D94">
        <w:rPr>
          <w:b/>
          <w:bCs/>
        </w:rPr>
        <w:t>Api</w:t>
      </w:r>
      <w:r>
        <w:t xml:space="preserve"> class with a new method named </w:t>
      </w:r>
      <w:r w:rsidRPr="00461D94">
        <w:rPr>
          <w:b/>
          <w:bCs/>
        </w:rPr>
        <w:t>GetEmbeddedViewModel</w:t>
      </w:r>
      <w:r>
        <w:t>.</w:t>
      </w:r>
    </w:p>
    <w:p w14:paraId="2E8D7DBA" w14:textId="2AFE03ED" w:rsidR="00B30D73" w:rsidRDefault="00461D94" w:rsidP="00B30D73">
      <w:pPr>
        <w:pStyle w:val="LabStepNumberedLevel2"/>
        <w:numPr>
          <w:ilvl w:val="1"/>
          <w:numId w:val="25"/>
        </w:numPr>
      </w:pPr>
      <w:r>
        <w:t xml:space="preserve">Locate the </w:t>
      </w:r>
      <w:r w:rsidRPr="00461D94">
        <w:rPr>
          <w:b/>
          <w:bCs/>
        </w:rPr>
        <w:t>PowerBiServiceApi</w:t>
      </w:r>
      <w:r>
        <w:rPr>
          <w:b/>
          <w:bCs/>
        </w:rPr>
        <w:t>.cs</w:t>
      </w:r>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r w:rsidRPr="00461D94">
        <w:rPr>
          <w:b/>
          <w:bCs/>
        </w:rPr>
        <w:t>GetEmbeddedViewModel</w:t>
      </w:r>
      <w:r>
        <w:t xml:space="preserve"> to the end of </w:t>
      </w:r>
      <w:r w:rsidRPr="00461D94">
        <w:rPr>
          <w:b/>
          <w:bCs/>
        </w:rPr>
        <w:t>PowerBiServiceApi</w:t>
      </w:r>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r w:rsidRPr="009F4A66">
        <w:rPr>
          <w:b/>
          <w:bCs/>
        </w:rPr>
        <w:t>GetEmbeddedViewModel</w:t>
      </w:r>
      <w:r>
        <w:t xml:space="preserve"> method accepts an </w:t>
      </w:r>
      <w:r w:rsidRPr="009F4A66">
        <w:rPr>
          <w:b/>
          <w:bCs/>
        </w:rPr>
        <w:t>appWorkspaceId</w:t>
      </w:r>
      <w:r>
        <w:t xml:space="preserve"> parameter and returns a </w:t>
      </w:r>
      <w:r w:rsidR="004B50DD">
        <w:t xml:space="preserve">string value with </w:t>
      </w:r>
      <w:r>
        <w:t>JSON</w:t>
      </w:r>
      <w:r w:rsidR="004B50DD">
        <w:t>-formatted data</w:t>
      </w:r>
      <w:r>
        <w:t>.</w:t>
      </w:r>
      <w:r w:rsidR="009F4A66">
        <w:t xml:space="preserve"> If the </w:t>
      </w:r>
      <w:r w:rsidR="009F4A66" w:rsidRPr="009F4A66">
        <w:rPr>
          <w:b/>
          <w:bCs/>
        </w:rPr>
        <w:t>appWorkspaceId</w:t>
      </w:r>
      <w:r w:rsidR="009F4A66">
        <w:t xml:space="preserve"> parameter is blank, the </w:t>
      </w:r>
      <w:r w:rsidR="009F4A66" w:rsidRPr="009F4A66">
        <w:rPr>
          <w:b/>
          <w:bCs/>
        </w:rPr>
        <w:t>GetEmbeddedViewModel</w:t>
      </w:r>
      <w:r w:rsidR="009F4A66">
        <w:t xml:space="preserve"> method returns a view model for the current user's personal workspace. If the </w:t>
      </w:r>
      <w:r w:rsidR="009F4A66" w:rsidRPr="009F4A66">
        <w:rPr>
          <w:b/>
          <w:bCs/>
        </w:rPr>
        <w:t>appWorkspaceId</w:t>
      </w:r>
      <w:r w:rsidR="009F4A66">
        <w:t xml:space="preserve"> parameter contains a GUID, the </w:t>
      </w:r>
      <w:r w:rsidR="009F4A66" w:rsidRPr="009F4A66">
        <w:rPr>
          <w:b/>
          <w:bCs/>
        </w:rPr>
        <w:t>GetEmbeddedViewModel</w:t>
      </w:r>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r w:rsidRPr="009F4A66">
        <w:rPr>
          <w:b/>
          <w:bCs/>
        </w:rPr>
        <w:t>StudentLabFiles</w:t>
      </w:r>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r w:rsidRPr="009F4A66">
        <w:rPr>
          <w:b/>
          <w:bCs/>
        </w:rPr>
        <w:t>GetEmbeddedViewModel</w:t>
      </w:r>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r w:rsidRPr="00461D94">
        <w:rPr>
          <w:b/>
          <w:bCs/>
        </w:rPr>
        <w:t>PowerBiServiceApi.cs</w:t>
      </w:r>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r w:rsidRPr="004B50DD">
        <w:rPr>
          <w:b/>
          <w:bCs/>
        </w:rPr>
        <w:t>HomeController</w:t>
      </w:r>
      <w:r>
        <w:t xml:space="preserve"> to call </w:t>
      </w:r>
      <w:r w:rsidR="004B50DD">
        <w:t xml:space="preserve">the </w:t>
      </w:r>
      <w:r w:rsidR="004B50DD" w:rsidRPr="004B50DD">
        <w:rPr>
          <w:b/>
          <w:bCs/>
        </w:rPr>
        <w:t>GetEmbeddedViewModel</w:t>
      </w:r>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r w:rsidRPr="004B50DD">
        <w:rPr>
          <w:b/>
          <w:bCs/>
        </w:rPr>
        <w:t>HomeController.cs</w:t>
      </w:r>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r w:rsidRPr="001473E0">
        <w:rPr>
          <w:b/>
          <w:bCs/>
        </w:rPr>
        <w:t>HomeController.cs</w:t>
      </w:r>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r w:rsidRPr="00983BBF">
        <w:rPr>
          <w:b/>
          <w:bCs/>
        </w:rPr>
        <w:t>workspaceId</w:t>
      </w:r>
      <w:r>
        <w:t xml:space="preserve">. When this controller method is passed a workspace ID in the </w:t>
      </w:r>
      <w:r w:rsidRPr="001473E0">
        <w:rPr>
          <w:b/>
          <w:bCs/>
        </w:rPr>
        <w:t>workspaceId</w:t>
      </w:r>
      <w:r>
        <w:t xml:space="preserve"> query string parameter, it passes that workspace ID along to the </w:t>
      </w:r>
      <w:r w:rsidRPr="001473E0">
        <w:rPr>
          <w:b/>
          <w:bCs/>
        </w:rPr>
        <w:t>PowerBiServiceApi</w:t>
      </w:r>
      <w:r>
        <w:t xml:space="preserve"> class when it calls the </w:t>
      </w:r>
      <w:r w:rsidRPr="00983BBF">
        <w:rPr>
          <w:b/>
          <w:bCs/>
        </w:rPr>
        <w:t>GetEmbeddedViewModel</w:t>
      </w:r>
      <w:r>
        <w:t xml:space="preserve"> method.</w:t>
      </w:r>
    </w:p>
    <w:p w14:paraId="6F44A774" w14:textId="24A7ABFF" w:rsidR="00983BBF" w:rsidRDefault="00983BBF" w:rsidP="00983BBF">
      <w:pPr>
        <w:pStyle w:val="LabExerciseCallout"/>
      </w:pPr>
      <w:r>
        <w:t xml:space="preserve">The second thing to note about this example if that the string-based </w:t>
      </w:r>
      <w:r w:rsidRPr="00983BBF">
        <w:rPr>
          <w:b/>
          <w:bCs/>
        </w:rPr>
        <w:t>viewModel</w:t>
      </w:r>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View(viewModel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r w:rsidR="00B30D73" w:rsidRPr="001473E0">
        <w:rPr>
          <w:b/>
          <w:bCs/>
        </w:rPr>
        <w:t>Embed.cshtml</w:t>
      </w:r>
      <w:r>
        <w:t xml:space="preserve"> with a better implementation.</w:t>
      </w:r>
    </w:p>
    <w:p w14:paraId="33E5300A" w14:textId="71365FB0" w:rsidR="001473E0" w:rsidRDefault="001473E0" w:rsidP="001473E0">
      <w:pPr>
        <w:pStyle w:val="LabStepNumberedLevel2"/>
      </w:pPr>
      <w:r>
        <w:t xml:space="preserve">Locate </w:t>
      </w:r>
      <w:r w:rsidRPr="001473E0">
        <w:rPr>
          <w:b/>
          <w:bCs/>
        </w:rPr>
        <w:t>Embed.cshtml</w:t>
      </w:r>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r w:rsidRPr="001473E0">
        <w:rPr>
          <w:b/>
          <w:bCs/>
        </w:rPr>
        <w:t>StudentLabFiles</w:t>
      </w:r>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r w:rsidRPr="00015FD8">
        <w:rPr>
          <w:b/>
          <w:bCs/>
        </w:rPr>
        <w:t>Embed.cshtml.</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Embed.cshtml.</w:t>
      </w:r>
    </w:p>
    <w:p w14:paraId="6E4D73F1" w14:textId="24702CF3" w:rsidR="001473E0" w:rsidRDefault="001473E0" w:rsidP="001473E0">
      <w:pPr>
        <w:pStyle w:val="LabStepNumbered"/>
      </w:pPr>
      <w:r>
        <w:t xml:space="preserve">Replace the code in </w:t>
      </w:r>
      <w:r w:rsidRPr="001473E0">
        <w:rPr>
          <w:b/>
          <w:bCs/>
        </w:rPr>
        <w:t>Embed.</w:t>
      </w:r>
      <w:r>
        <w:rPr>
          <w:b/>
          <w:bCs/>
        </w:rPr>
        <w:t>ts</w:t>
      </w:r>
      <w:r>
        <w:t xml:space="preserve"> with a better implementation.</w:t>
      </w:r>
    </w:p>
    <w:p w14:paraId="2C65C6DC" w14:textId="3C0347C8" w:rsidR="001473E0" w:rsidRDefault="001473E0" w:rsidP="001473E0">
      <w:pPr>
        <w:pStyle w:val="LabStepNumberedLevel2"/>
      </w:pPr>
      <w:r>
        <w:t xml:space="preserve">Locate </w:t>
      </w:r>
      <w:r w:rsidRPr="001473E0">
        <w:rPr>
          <w:b/>
          <w:bCs/>
        </w:rPr>
        <w:t>Embed.</w:t>
      </w:r>
      <w:r>
        <w:rPr>
          <w:b/>
          <w:bCs/>
        </w:rPr>
        <w:t>ts</w:t>
      </w:r>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r w:rsidRPr="001473E0">
        <w:rPr>
          <w:b/>
          <w:bCs/>
        </w:rPr>
        <w:t>StudentLabFiles</w:t>
      </w:r>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r w:rsidRPr="00015FD8">
        <w:rPr>
          <w:b/>
          <w:bCs/>
        </w:rPr>
        <w:t>Embed.</w:t>
      </w:r>
      <w:r w:rsidR="00015FD8" w:rsidRPr="00015FD8">
        <w:rPr>
          <w:b/>
          <w:bCs/>
        </w:rPr>
        <w:t>ts</w:t>
      </w:r>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Embed.cshtml.</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72E18A84" w14:textId="0C679729" w:rsidR="00C56C15" w:rsidRDefault="00C56C15" w:rsidP="00C56C15">
      <w:pPr>
        <w:pStyle w:val="LabStepNumberedLevel2"/>
      </w:pPr>
      <w:r>
        <w:t>When you're done testing, close the browser, return to Visual Studio Code and stop the debug session.</w:t>
      </w:r>
    </w:p>
    <w:p w14:paraId="2613BFCE" w14:textId="27883314" w:rsidR="003E65C4" w:rsidRDefault="00C56C15" w:rsidP="003E65C4">
      <w:pPr>
        <w:pStyle w:val="LabExerciseCallout"/>
      </w:pPr>
      <w:r>
        <w:t>If you have time, please fill out the post tutorial survey.</w:t>
      </w:r>
      <w:r w:rsidR="003E65C4">
        <w:t xml:space="preserve"> </w:t>
      </w:r>
      <w:r>
        <w:t xml:space="preserve">Navigate to this </w:t>
      </w:r>
      <w:hyperlink r:id="rId113" w:history="1">
        <w:r w:rsidRPr="003E65C4">
          <w:rPr>
            <w:rStyle w:val="Hyperlink"/>
          </w:rPr>
          <w:t>survey form</w:t>
        </w:r>
      </w:hyperlink>
      <w:r w:rsidR="003E65C4">
        <w:t xml:space="preserve"> and provide whatever feedback you are willing to give us on how we can make Power BI Dev Camp better.</w:t>
      </w:r>
    </w:p>
    <w:p w14:paraId="6CD44A33" w14:textId="64F822DD" w:rsidR="00461D94" w:rsidRDefault="00461D94" w:rsidP="00461D94">
      <w:pPr>
        <w:pStyle w:val="Heading3"/>
      </w:pPr>
      <w:r>
        <w:t xml:space="preserve">Campers Challenge: Extend the UserOwnsData Project with Extra </w:t>
      </w:r>
      <w:r w:rsidR="00E14DF1">
        <w:t>Functionality</w:t>
      </w:r>
    </w:p>
    <w:p w14:paraId="272F8695" w14:textId="4B9FE6E7" w:rsidR="00461D94" w:rsidRDefault="00FC2BB4" w:rsidP="00461D94">
      <w:pPr>
        <w:pStyle w:val="LabExerciseLeadIn"/>
      </w:pPr>
      <w:r>
        <w:t>At Power BI Dev Camp, we like to run a competition after each session to let our campers showcase their talents to their peers</w:t>
      </w:r>
      <w:r w:rsidR="00461D94">
        <w:t>.</w:t>
      </w:r>
      <w:r>
        <w:t xml:space="preserve"> In this month's student challenge, we like you to use the final solution to the </w:t>
      </w:r>
      <w:r w:rsidRPr="00FC2BB4">
        <w:rPr>
          <w:b/>
          <w:bCs/>
        </w:rPr>
        <w:t>UserOwnsData</w:t>
      </w:r>
      <w:r>
        <w:t xml:space="preserve"> web application as your starting point and further customize this project with whatever features and functionality that you can dream up.</w:t>
      </w:r>
    </w:p>
    <w:p w14:paraId="0B2385E5" w14:textId="2E4BE10D" w:rsidR="00461D94" w:rsidRDefault="00FC2BB4" w:rsidP="00461D94">
      <w:pPr>
        <w:pStyle w:val="LabStepNumbered"/>
        <w:numPr>
          <w:ilvl w:val="0"/>
          <w:numId w:val="29"/>
        </w:numPr>
      </w:pPr>
      <w:r>
        <w:t>Competition rules</w:t>
      </w:r>
    </w:p>
    <w:p w14:paraId="30058059" w14:textId="5ED6B5B8" w:rsidR="00FC2BB4" w:rsidRDefault="00FC2BB4" w:rsidP="00FC2BB4">
      <w:pPr>
        <w:pStyle w:val="LabStepNumberedLevel2"/>
        <w:numPr>
          <w:ilvl w:val="1"/>
          <w:numId w:val="29"/>
        </w:numPr>
      </w:pPr>
      <w:r>
        <w:t xml:space="preserve">Extend the final solution of the </w:t>
      </w:r>
      <w:r w:rsidRPr="00CB55C7">
        <w:rPr>
          <w:b/>
          <w:bCs/>
        </w:rPr>
        <w:t>UserOwnsData</w:t>
      </w:r>
      <w:r>
        <w:t xml:space="preserve"> </w:t>
      </w:r>
      <w:r w:rsidR="00CB55C7">
        <w:t xml:space="preserve">web application </w:t>
      </w:r>
      <w:r>
        <w:t>with your own set of features.</w:t>
      </w:r>
    </w:p>
    <w:p w14:paraId="0A8DD272" w14:textId="20038694" w:rsidR="00FC2BB4" w:rsidRDefault="00FC2BB4" w:rsidP="00FC2BB4">
      <w:pPr>
        <w:pStyle w:val="LabStepNumberedLevel2"/>
        <w:numPr>
          <w:ilvl w:val="1"/>
          <w:numId w:val="29"/>
        </w:numPr>
      </w:pPr>
      <w:r>
        <w:t>Create a 3-5 minute youtube video of you demonstrating the app and discussing what you did.</w:t>
      </w:r>
    </w:p>
    <w:p w14:paraId="424EA499" w14:textId="6E063626" w:rsidR="00FC2BB4" w:rsidRDefault="00FC2BB4" w:rsidP="00FC2BB4">
      <w:pPr>
        <w:pStyle w:val="LabStepNumberedLevel2"/>
        <w:numPr>
          <w:ilvl w:val="1"/>
          <w:numId w:val="29"/>
        </w:numPr>
      </w:pPr>
      <w:r>
        <w:t xml:space="preserve">Fill out the </w:t>
      </w:r>
      <w:hyperlink r:id="rId114" w:history="1">
        <w:r w:rsidRPr="00FC2BB4">
          <w:rPr>
            <w:rStyle w:val="Hyperlink"/>
          </w:rPr>
          <w:t>comp</w:t>
        </w:r>
        <w:r w:rsidRPr="00FC2BB4">
          <w:rPr>
            <w:rStyle w:val="Hyperlink"/>
          </w:rPr>
          <w:t>e</w:t>
        </w:r>
        <w:r w:rsidRPr="00FC2BB4">
          <w:rPr>
            <w:rStyle w:val="Hyperlink"/>
          </w:rPr>
          <w:t>tition entr</w:t>
        </w:r>
        <w:r w:rsidRPr="00FC2BB4">
          <w:rPr>
            <w:rStyle w:val="Hyperlink"/>
          </w:rPr>
          <w:t>y</w:t>
        </w:r>
        <w:r w:rsidRPr="00FC2BB4">
          <w:rPr>
            <w:rStyle w:val="Hyperlink"/>
          </w:rPr>
          <w:t xml:space="preserve"> form</w:t>
        </w:r>
      </w:hyperlink>
      <w:r>
        <w:t xml:space="preserve"> and submit it before the deadline of Friday September 18</w:t>
      </w:r>
      <w:r w:rsidRPr="00FC2BB4">
        <w:rPr>
          <w:vertAlign w:val="superscript"/>
        </w:rPr>
        <w:t>th</w:t>
      </w:r>
      <w:r>
        <w:t>.</w:t>
      </w:r>
    </w:p>
    <w:p w14:paraId="7F5835A1" w14:textId="6EEE2466" w:rsidR="00CB55C7" w:rsidRDefault="00CB55C7" w:rsidP="00FC2BB4">
      <w:pPr>
        <w:pStyle w:val="LabStepNumberedLevel2"/>
        <w:numPr>
          <w:ilvl w:val="1"/>
          <w:numId w:val="29"/>
        </w:numPr>
      </w:pPr>
      <w:r>
        <w:t>We will pick a winner and runner up by the new Power BI Dev Camp session on Thursday, Sept 24</w:t>
      </w:r>
      <w:r w:rsidRPr="00CB55C7">
        <w:rPr>
          <w:vertAlign w:val="superscript"/>
        </w:rPr>
        <w:t>th</w:t>
      </w:r>
      <w:r>
        <w:t>.</w:t>
      </w:r>
    </w:p>
    <w:p w14:paraId="00D4E8F8" w14:textId="292266CE" w:rsidR="00FC2BB4" w:rsidRDefault="00FC2BB4" w:rsidP="00FC2BB4">
      <w:pPr>
        <w:pStyle w:val="LabStepNumberedLevel2"/>
        <w:numPr>
          <w:ilvl w:val="1"/>
          <w:numId w:val="29"/>
        </w:numPr>
      </w:pPr>
      <w:r>
        <w:t>Good luck and may .NET Core be with you.</w:t>
      </w:r>
    </w:p>
    <w:sectPr w:rsidR="00FC2BB4" w:rsidSect="00487314">
      <w:headerReference w:type="default" r:id="rId115"/>
      <w:footerReference w:type="default" r:id="rId116"/>
      <w:headerReference w:type="first" r:id="rId117"/>
      <w:footerReference w:type="first" r:id="rId11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795FD" w14:textId="77777777" w:rsidR="008F277E" w:rsidRDefault="008F277E" w:rsidP="005F53BE">
      <w:pPr>
        <w:spacing w:before="0" w:after="0"/>
      </w:pPr>
      <w:r>
        <w:separator/>
      </w:r>
    </w:p>
  </w:endnote>
  <w:endnote w:type="continuationSeparator" w:id="0">
    <w:p w14:paraId="7BE838B9" w14:textId="77777777" w:rsidR="008F277E" w:rsidRDefault="008F277E"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1A1FF3" w:rsidRPr="00487314" w:rsidRDefault="001A1FF3"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1A1FF3" w:rsidRPr="00487314" w:rsidRDefault="001A1FF3"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0CA81" w14:textId="77777777" w:rsidR="008F277E" w:rsidRDefault="008F277E" w:rsidP="005F53BE">
      <w:pPr>
        <w:spacing w:before="0" w:after="0"/>
      </w:pPr>
      <w:r>
        <w:separator/>
      </w:r>
    </w:p>
  </w:footnote>
  <w:footnote w:type="continuationSeparator" w:id="0">
    <w:p w14:paraId="22CBC0E2" w14:textId="77777777" w:rsidR="008F277E" w:rsidRDefault="008F277E"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47971246" w:rsidR="001A1FF3" w:rsidRPr="009F40E8" w:rsidRDefault="001A1FF3" w:rsidP="009F40E8">
    <w:pPr>
      <w:pStyle w:val="Header"/>
      <w:pBdr>
        <w:bottom w:val="single" w:sz="4" w:space="0" w:color="auto"/>
      </w:pBdr>
      <w:spacing w:before="240"/>
    </w:pPr>
    <w:r>
      <w:t xml:space="preserve">Power BI Dev Camp Tutorial: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F04271">
      <w:rPr>
        <w:rFonts w:cs="Arial"/>
        <w:noProof/>
      </w:rPr>
      <w:t>Aug 25,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1A1FF3" w:rsidRDefault="001A1FF3"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21FC"/>
    <w:rsid w:val="00145170"/>
    <w:rsid w:val="00145F55"/>
    <w:rsid w:val="001473E0"/>
    <w:rsid w:val="00150C7F"/>
    <w:rsid w:val="0015183C"/>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3B6E"/>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546C"/>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85F25"/>
    <w:rsid w:val="00F942C6"/>
    <w:rsid w:val="00F951FE"/>
    <w:rsid w:val="00F97D51"/>
    <w:rsid w:val="00FA27D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forms.office.com/Pages/ResponsePage.aspx?id=6sUjL3Va9kGSLtM5IxPmHRRamVRu-nFAtQySYAFPT_BUNUNYTjNKOU1EUTFCN0hXVFAySTRTQUw2Vy4u" TargetMode="External"/><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forms.office.com/Pages/ResponsePage.aspx?id=6sUjL3Va9kGSLtM5IxPmHRRamVRu-nFAtQySYAFPT_BUN1BYUjBPRFRSRzFEUURYMTNQRlc0ODJJQS4u" TargetMode="External"/><Relationship Id="rId119" Type="http://schemas.openxmlformats.org/officeDocument/2006/relationships/fontTable" Target="fontTable.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291</TotalTime>
  <Pages>1</Pages>
  <Words>9105</Words>
  <Characters>51902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60886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15</cp:revision>
  <cp:lastPrinted>2020-08-25T18:57:00Z</cp:lastPrinted>
  <dcterms:created xsi:type="dcterms:W3CDTF">2020-08-25T06:37:00Z</dcterms:created>
  <dcterms:modified xsi:type="dcterms:W3CDTF">2020-08-25T18:57:00Z</dcterms:modified>
</cp:coreProperties>
</file>