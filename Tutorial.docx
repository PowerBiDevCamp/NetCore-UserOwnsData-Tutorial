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180D07F5" w:rsidR="00D971EC" w:rsidRDefault="00B25BDB" w:rsidP="00C203A9">
      <w:pPr>
        <w:pStyle w:val="Heading2"/>
      </w:pPr>
      <w:r>
        <w:t xml:space="preserve">Developing for </w:t>
      </w:r>
      <w:r w:rsidR="00C203A9">
        <w:t xml:space="preserve">Power BI </w:t>
      </w:r>
      <w:r>
        <w:t>using .NET Core</w:t>
      </w:r>
    </w:p>
    <w:p w14:paraId="268E4704" w14:textId="72268DDA" w:rsidR="00A7196F" w:rsidRDefault="00D517B6" w:rsidP="009B1844">
      <w:pPr>
        <w:pStyle w:val="LabExerciseLeadIn"/>
      </w:pPr>
      <w:r>
        <w:t>In this lab</w:t>
      </w:r>
      <w:r w:rsidR="00624612">
        <w:t xml:space="preserve">, you will create a new .NET Core 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EB204A"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0C7CFB9" w:rsidR="00D45219" w:rsidRDefault="00D45219" w:rsidP="00D45219">
      <w:pPr>
        <w:pStyle w:val="LabStepCodeBlockLevel2"/>
      </w:pPr>
      <w:r>
        <w:t xml:space="preserve">dotnet add package Microsoft.Identity.Web -v </w:t>
      </w:r>
      <w:r w:rsidR="00EB204A" w:rsidRPr="00EB204A">
        <w:t>0.3.0-preview</w:t>
      </w:r>
    </w:p>
    <w:p w14:paraId="17B9EB68" w14:textId="72937C65" w:rsidR="00D45219" w:rsidRDefault="00D45219" w:rsidP="00D45219">
      <w:pPr>
        <w:pStyle w:val="LabStepCodeBlockLevel2"/>
      </w:pPr>
      <w:r>
        <w:t xml:space="preserve">dotnet add package Microsoft.Identity.Web.UI -v </w:t>
      </w:r>
      <w:r w:rsidR="00EB204A" w:rsidRPr="00EB204A">
        <w:t>0.3.0-preview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641C2A1C" w:rsidR="009C438B" w:rsidRDefault="00F85F25" w:rsidP="009C438B">
      <w:pPr>
        <w:pStyle w:val="LabStepScreenshotLevel2"/>
      </w:pPr>
      <w:r>
        <w:drawing>
          <wp:inline distT="0" distB="0" distL="0" distR="0" wp14:anchorId="57D57690" wp14:editId="35733DF1">
            <wp:extent cx="3849130" cy="1978044"/>
            <wp:effectExtent l="19050" t="19050" r="1841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672" cy="1997850"/>
                    </a:xfrm>
                    <a:prstGeom prst="rect">
                      <a:avLst/>
                    </a:prstGeom>
                    <a:noFill/>
                    <a:ln>
                      <a:solidFill>
                        <a:schemeClr val="tx1">
                          <a:lumMod val="50000"/>
                          <a:lumOff val="50000"/>
                        </a:schemeClr>
                      </a:solid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rsidRPr="00D76FCB">
        <w:rPr>
          <w:b/>
          <w:bCs/>
        </w:rPr>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33776AEC" w:rsidR="00882615" w:rsidRDefault="00746C08" w:rsidP="00882615">
      <w:pPr>
        <w:pStyle w:val="LabStepScreenshotLevel2"/>
      </w:pPr>
      <w:r>
        <w:drawing>
          <wp:inline distT="0" distB="0" distL="0" distR="0" wp14:anchorId="27AEED33" wp14:editId="0F1BD92E">
            <wp:extent cx="6277394" cy="2914884"/>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7580" b="4038"/>
                    <a:stretch/>
                  </pic:blipFill>
                  <pic:spPr bwMode="auto">
                    <a:xfrm>
                      <a:off x="0" y="0"/>
                      <a:ext cx="6350309" cy="294874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2F6A6286" w:rsidR="00882615" w:rsidRDefault="00BC546C" w:rsidP="00882615">
      <w:pPr>
        <w:pStyle w:val="LabStepScreenshotLevel2"/>
      </w:pPr>
      <w:r>
        <w:drawing>
          <wp:inline distT="0" distB="0" distL="0" distR="0" wp14:anchorId="6C796D0D" wp14:editId="51E5FF27">
            <wp:extent cx="6333482" cy="3166741"/>
            <wp:effectExtent l="19050" t="19050" r="10795" b="152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6935" cy="3173467"/>
                    </a:xfrm>
                    <a:prstGeom prst="rect">
                      <a:avLst/>
                    </a:prstGeom>
                    <a:noFill/>
                    <a:ln>
                      <a:solidFill>
                        <a:schemeClr val="tx1">
                          <a:lumMod val="50000"/>
                          <a:lumOff val="50000"/>
                        </a:schemeClr>
                      </a:solidFill>
                    </a:ln>
                  </pic:spPr>
                </pic:pic>
              </a:graphicData>
            </a:graphic>
          </wp:inline>
        </w:drawing>
      </w:r>
    </w:p>
    <w:p w14:paraId="4D221B41" w14:textId="6A60AAAB"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w:t>
      </w:r>
      <w:r w:rsidR="006A6C98">
        <w:rPr>
          <w:b/>
          <w:bCs/>
        </w:rPr>
        <w:t>i</w:t>
      </w:r>
      <w:r w:rsidR="000E3CB1" w:rsidRPr="000E3CB1">
        <w:rPr>
          <w:b/>
          <w:bCs/>
        </w:rPr>
        <w:t>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26B6B0E3" w:rsidR="00844FD4" w:rsidRDefault="00BC546C" w:rsidP="00844FD4">
      <w:pPr>
        <w:pStyle w:val="LabStepScreenshotLevel2"/>
      </w:pPr>
      <w:r>
        <w:drawing>
          <wp:inline distT="0" distB="0" distL="0" distR="0" wp14:anchorId="2B7ACEDE" wp14:editId="33C498A0">
            <wp:extent cx="4762889" cy="2390503"/>
            <wp:effectExtent l="19050" t="19050" r="1905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165" cy="2409212"/>
                    </a:xfrm>
                    <a:prstGeom prst="rect">
                      <a:avLst/>
                    </a:prstGeom>
                    <a:noFill/>
                    <a:ln>
                      <a:solidFill>
                        <a:schemeClr val="tx1">
                          <a:lumMod val="50000"/>
                          <a:lumOff val="50000"/>
                        </a:schemeClr>
                      </a:solid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w:t>
      </w:r>
      <w:r w:rsidR="006A6C98">
        <w:t>. L</w:t>
      </w:r>
      <w:r>
        <w:t xml:space="preserve">ocate and delete the code which calls </w:t>
      </w:r>
      <w:proofErr w:type="spellStart"/>
      <w:r w:rsidRPr="000E3CB1">
        <w:rPr>
          <w:b/>
          <w:bCs/>
        </w:rPr>
        <w:t>services.AddAuthentication</w:t>
      </w:r>
      <w:proofErr w:type="spellEnd"/>
      <w:r>
        <w:t>.</w:t>
      </w:r>
    </w:p>
    <w:p w14:paraId="333C6D72" w14:textId="57E71B4A" w:rsidR="00844FD4" w:rsidRDefault="00BC546C" w:rsidP="00844FD4">
      <w:pPr>
        <w:pStyle w:val="LabStepScreenshotLevel2"/>
      </w:pPr>
      <w:r>
        <w:drawing>
          <wp:inline distT="0" distB="0" distL="0" distR="0" wp14:anchorId="2C15F9A3" wp14:editId="325163A8">
            <wp:extent cx="4076116" cy="588772"/>
            <wp:effectExtent l="19050" t="19050" r="19685"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0689" cy="618321"/>
                    </a:xfrm>
                    <a:prstGeom prst="rect">
                      <a:avLst/>
                    </a:prstGeom>
                    <a:noFill/>
                    <a:ln>
                      <a:solidFill>
                        <a:schemeClr val="tx1">
                          <a:lumMod val="50000"/>
                          <a:lumOff val="50000"/>
                        </a:schemeClr>
                      </a:solid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7D612DB1" w:rsidR="00844FD4" w:rsidRDefault="00C67756" w:rsidP="00C67756">
      <w:pPr>
        <w:pStyle w:val="LabStepCodeBlockLevel2"/>
      </w:pPr>
      <w:r>
        <w:t xml:space="preserve">  services.</w:t>
      </w:r>
      <w:r w:rsidR="00EB204A" w:rsidRPr="00EB204A">
        <w:t>AddMicrosoftIdentityWebAppAuthentication</w:t>
      </w:r>
      <w:r>
        <w:t>(Configuration);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20DEC04" w:rsidR="00C67756" w:rsidRDefault="00C67756" w:rsidP="00C67756">
      <w:pPr>
        <w:pStyle w:val="LabStepCodeBlockLevel2"/>
      </w:pPr>
      <w:r>
        <w:t xml:space="preserve">    services.</w:t>
      </w:r>
      <w:r w:rsidR="00EB204A" w:rsidRPr="00EB204A">
        <w:t>AddMicrosoftIdentityWebAppAuthentication</w:t>
      </w:r>
      <w:r>
        <w:t>(Configuration);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61EBA5B9"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35A62218">
            <wp:extent cx="2013924" cy="2158703"/>
            <wp:effectExtent l="19050" t="19050" r="24765" b="13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7037" cy="2172759"/>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57E3A978" w:rsidR="000A7C85" w:rsidRDefault="001A1FF3" w:rsidP="000A7C85">
      <w:pPr>
        <w:pStyle w:val="LabStepScreenshotLevel2"/>
      </w:pPr>
      <w:r>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lastRenderedPageBreak/>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37440A69" w:rsidR="00885572" w:rsidRPr="00885572" w:rsidRDefault="00885572" w:rsidP="00885572">
      <w:pPr>
        <w:pStyle w:val="LabExerciseCallout"/>
      </w:pPr>
      <w:r>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lastRenderedPageBreak/>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proofErr w:type="spellStart"/>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w:t>
      </w:r>
      <w:r>
        <w:t xml:space="preserve">  </w:t>
      </w:r>
      <w:r>
        <w:t>.AddMicrosoftIdentityWebAppAuthentication(Configuration)</w:t>
      </w:r>
    </w:p>
    <w:p w14:paraId="601DBE04" w14:textId="63E3B6B8" w:rsidR="00047510" w:rsidRDefault="00047510" w:rsidP="00047510">
      <w:pPr>
        <w:pStyle w:val="LabStepCodeBlockLevel2"/>
      </w:pPr>
      <w:r>
        <w:t xml:space="preserve">  </w:t>
      </w:r>
      <w:r>
        <w:t xml:space="preserve">  </w:t>
      </w:r>
      <w:r>
        <w:t>.EnableTokenAcquisitionToCallDownstreamApi(PowerBiServiceApi.RequiredScopes)</w:t>
      </w:r>
    </w:p>
    <w:p w14:paraId="21BA720A" w14:textId="4E56A9A0" w:rsidR="00824E6E" w:rsidRDefault="00047510" w:rsidP="00047510">
      <w:pPr>
        <w:pStyle w:val="LabStepCodeBlockLevel2"/>
      </w:pPr>
      <w:r>
        <w:t xml:space="preserve">  </w:t>
      </w:r>
      <w:r>
        <w:t xml:space="preserve">  </w:t>
      </w:r>
      <w:r>
        <w:t>.AddInMemoryTokenCaches();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Version="0.2.3-preview" /&gt;</w:t>
      </w:r>
    </w:p>
    <w:p w14:paraId="50F5E00B"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Version="0.2.3-preview"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3"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proofErr w:type="spellStart"/>
      <w:r w:rsidRPr="00FC2BB4">
        <w:rPr>
          <w:b/>
          <w:bCs/>
        </w:rPr>
        <w:t>UserOwnsData</w:t>
      </w:r>
      <w:proofErr w:type="spellEnd"/>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proofErr w:type="spellStart"/>
      <w:r w:rsidRPr="00CB55C7">
        <w:rPr>
          <w:b/>
          <w:bCs/>
        </w:rPr>
        <w:t>UserOwnsData</w:t>
      </w:r>
      <w:proofErr w:type="spellEnd"/>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 xml:space="preserve">Create a 3-5 minute </w:t>
      </w:r>
      <w:proofErr w:type="spellStart"/>
      <w:r>
        <w:t>youtube</w:t>
      </w:r>
      <w:proofErr w:type="spellEnd"/>
      <w:r>
        <w:t xml:space="preserv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4" w:history="1">
        <w:r w:rsidRPr="00FC2BB4">
          <w:rPr>
            <w:rStyle w:val="Hyperlink"/>
          </w:rPr>
          <w:t>competition entry form</w:t>
        </w:r>
      </w:hyperlink>
      <w:r>
        <w:t xml:space="preserve"> and submit it before the deadline of Friday September 18</w:t>
      </w:r>
      <w:r w:rsidRPr="00FC2BB4">
        <w:rPr>
          <w:vertAlign w:val="superscript"/>
        </w:rPr>
        <w:t>th</w:t>
      </w:r>
      <w:r>
        <w:t>.</w:t>
      </w:r>
    </w:p>
    <w:p w14:paraId="7F5835A1" w14:textId="6F9C5695" w:rsidR="00CB55C7" w:rsidRDefault="00CB55C7" w:rsidP="00FC2BB4">
      <w:pPr>
        <w:pStyle w:val="LabStepNumberedLevel2"/>
        <w:numPr>
          <w:ilvl w:val="1"/>
          <w:numId w:val="29"/>
        </w:numPr>
      </w:pPr>
      <w:r>
        <w:t xml:space="preserve">We will pick a winner and runner up by the </w:t>
      </w:r>
      <w:r w:rsidR="0012178F">
        <w:t>next</w:t>
      </w:r>
      <w:r>
        <w:t xml:space="preserve"> Power BI Dev Camp session on Thursday, Sept 24</w:t>
      </w:r>
      <w:r w:rsidRPr="00CB55C7">
        <w:rPr>
          <w:vertAlign w:val="superscript"/>
        </w:rPr>
        <w:t>th</w:t>
      </w:r>
      <w:r>
        <w:t>.</w:t>
      </w:r>
    </w:p>
    <w:p w14:paraId="00D4E8F8" w14:textId="292266CE" w:rsidR="00FC2BB4" w:rsidRDefault="00FC2BB4" w:rsidP="00FC2BB4">
      <w:pPr>
        <w:pStyle w:val="LabStepNumberedLevel2"/>
        <w:numPr>
          <w:ilvl w:val="1"/>
          <w:numId w:val="29"/>
        </w:numPr>
      </w:pPr>
      <w:r>
        <w:t>Good luck and may .NET Core be with you.</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A2BE5E" w14:textId="77777777" w:rsidR="007C3E75" w:rsidRDefault="007C3E75" w:rsidP="005F53BE">
      <w:pPr>
        <w:spacing w:before="0" w:after="0"/>
      </w:pPr>
      <w:r>
        <w:separator/>
      </w:r>
    </w:p>
  </w:endnote>
  <w:endnote w:type="continuationSeparator" w:id="0">
    <w:p w14:paraId="601B413C" w14:textId="77777777" w:rsidR="007C3E75" w:rsidRDefault="007C3E75"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577418" w14:textId="77777777" w:rsidR="007C3E75" w:rsidRDefault="007C3E75" w:rsidP="005F53BE">
      <w:pPr>
        <w:spacing w:before="0" w:after="0"/>
      </w:pPr>
      <w:r>
        <w:separator/>
      </w:r>
    </w:p>
  </w:footnote>
  <w:footnote w:type="continuationSeparator" w:id="0">
    <w:p w14:paraId="01A8C2DB" w14:textId="77777777" w:rsidR="007C3E75" w:rsidRDefault="007C3E75"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642A10F0" w:rsidR="00EB204A" w:rsidRPr="009F40E8" w:rsidRDefault="00EB204A" w:rsidP="009F40E8">
    <w:pPr>
      <w:pStyle w:val="Header"/>
      <w:pBdr>
        <w:bottom w:val="single" w:sz="4" w:space="0" w:color="auto"/>
      </w:pBdr>
      <w:spacing w:before="240"/>
    </w:pPr>
    <w:r>
      <w:t xml:space="preserve">Power BI Dev Camp Tutorial: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Aug 26,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EB204A" w:rsidRDefault="00EB204A"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24"/>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3B6E"/>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E75"/>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546C"/>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UNYTjNKOU1EUTFCN0hXVFAySTRTQUw2Vy4u" TargetMode="External"/><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forms.office.com/Pages/ResponsePage.aspx?id=6sUjL3Va9kGSLtM5IxPmHRRamVRu-nFAtQySYAFPT_BUN1BYUjBPRFRSRzFEUURYMTNQRlc0ODJJQS4u" TargetMode="External"/><Relationship Id="rId119" Type="http://schemas.openxmlformats.org/officeDocument/2006/relationships/fontTable" Target="fontTable.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813</TotalTime>
  <Pages>37</Pages>
  <Words>9109</Words>
  <Characters>51925</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21</cp:revision>
  <cp:lastPrinted>2020-08-25T19:50:00Z</cp:lastPrinted>
  <dcterms:created xsi:type="dcterms:W3CDTF">2020-08-25T06:37:00Z</dcterms:created>
  <dcterms:modified xsi:type="dcterms:W3CDTF">2020-08-27T00:47:00Z</dcterms:modified>
</cp:coreProperties>
</file>