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3559C074" w:rsidR="00D971EC" w:rsidRDefault="00B25BDB" w:rsidP="009B1844">
      <w:pPr>
        <w:pStyle w:val="Heading2"/>
      </w:pPr>
      <w:r>
        <w:t xml:space="preserve">Developing for </w:t>
      </w:r>
      <w:r w:rsidR="00D6161E">
        <w:t xml:space="preserve">User-Owns-Data Embedding </w:t>
      </w:r>
      <w:r>
        <w:t>using .NET Core</w:t>
      </w:r>
    </w:p>
    <w:p w14:paraId="268E4704" w14:textId="72268DDA" w:rsidR="00A7196F" w:rsidRDefault="00D517B6" w:rsidP="009B1844">
      <w:pPr>
        <w:pStyle w:val="LabExerciseLeadIn"/>
      </w:pPr>
      <w:r>
        <w:t>In this lab</w:t>
      </w:r>
      <w:r w:rsidR="00624612">
        <w:t xml:space="preserve">, you will create a new .NET Core 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22A02DD"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6A9F97BB" w:rsidR="005125ED" w:rsidRDefault="00D76FCB" w:rsidP="005125ED">
      <w:pPr>
        <w:pStyle w:val="LabStepCodeBlockLevel2"/>
      </w:pPr>
      <w:hyperlink r:id="rId14" w:history="1">
        <w:r w:rsidRPr="008D1941">
          <w:rPr>
            <w:rStyle w:val="Hyperlink"/>
          </w:rPr>
          <w:t>https://github.com/PowerBiDevCamp/NetCore-UserOwnsData-Tutorial/raw/master/StudentLabFiles.zip</w:t>
        </w:r>
      </w:hyperlink>
      <w:r>
        <w:t xml:space="preserve"> </w:t>
      </w:r>
    </w:p>
    <w:p w14:paraId="6FFA7E2F" w14:textId="3C099B23" w:rsidR="00D606B8" w:rsidRDefault="00A533AA" w:rsidP="005125ED">
      <w:pPr>
        <w:pStyle w:val="LabStepNumberedLevel2"/>
      </w:pPr>
      <w:r>
        <w:t xml:space="preserve">Extract the </w:t>
      </w:r>
      <w:proofErr w:type="spellStart"/>
      <w:r w:rsidRPr="00A533AA">
        <w:rPr>
          <w:b/>
          <w:bCs/>
        </w:rPr>
        <w:t>StudentLabFiles</w:t>
      </w:r>
      <w:proofErr w:type="spellEnd"/>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1C6B7EAC" w14:textId="0F92DFBA" w:rsidR="005125ED" w:rsidRDefault="00D76FCB" w:rsidP="005125ED">
      <w:pPr>
        <w:pStyle w:val="LabStepScreenshotLevel2"/>
      </w:pPr>
      <w:r>
        <w:drawing>
          <wp:inline distT="0" distB="0" distL="0" distR="0" wp14:anchorId="0DF11BDF" wp14:editId="12DE25F3">
            <wp:extent cx="2864395" cy="1579742"/>
            <wp:effectExtent l="19050" t="19050" r="127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62" r="3952" b="609"/>
                    <a:stretch/>
                  </pic:blipFill>
                  <pic:spPr bwMode="auto">
                    <a:xfrm>
                      <a:off x="0" y="0"/>
                      <a:ext cx="2891440" cy="159465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proofErr w:type="spellStart"/>
      <w:r w:rsidRPr="00C5165E">
        <w:rPr>
          <w:b/>
          <w:bCs/>
        </w:rPr>
        <w:t>UserOwnsData</w:t>
      </w:r>
      <w:proofErr w:type="spellEnd"/>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proofErr w:type="spellStart"/>
      <w:r w:rsidR="005125ED" w:rsidRPr="00C5165E">
        <w:rPr>
          <w:b/>
          <w:bCs/>
        </w:rPr>
        <w:t>StudentLabFiles</w:t>
      </w:r>
      <w:proofErr w:type="spellEnd"/>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proofErr w:type="spellStart"/>
      <w:r w:rsidR="00C5165E" w:rsidRPr="00C5165E">
        <w:rPr>
          <w:b/>
          <w:bCs/>
        </w:rPr>
        <w:t>UserOwnsData</w:t>
      </w:r>
      <w:proofErr w:type="spellEnd"/>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603D88AC">
            <wp:extent cx="3899466" cy="1114133"/>
            <wp:effectExtent l="19050" t="19050" r="254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4211" cy="1144060"/>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4C1CDD5B"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w:t>
      </w:r>
      <w:r w:rsidR="00D76FCB">
        <w:t>s</w:t>
      </w:r>
      <w:r w:rsidR="006C009D">
        <w:t xml:space="preserve">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7777777" w:rsidR="00D45219" w:rsidRDefault="00D45219" w:rsidP="00D45219">
      <w:pPr>
        <w:pStyle w:val="LabStepCodeBlockLevel2"/>
      </w:pPr>
      <w:r>
        <w:t>dotnet add package Microsoft.Identity.Web -v 0.2.3-preview</w:t>
      </w:r>
    </w:p>
    <w:p w14:paraId="17B9EB68" w14:textId="77777777" w:rsidR="00D45219" w:rsidRDefault="00D45219" w:rsidP="00D45219">
      <w:pPr>
        <w:pStyle w:val="LabStepCodeBlockLevel2"/>
      </w:pPr>
      <w:r>
        <w:t>dotnet add package Microsoft.Identity.Web.UI -v 0.2.3-preview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proofErr w:type="spellStart"/>
      <w:r w:rsidRPr="006C009D">
        <w:rPr>
          <w:b/>
          <w:bCs/>
        </w:rPr>
        <w:t>UserOwnsData</w:t>
      </w:r>
      <w:proofErr w:type="spellEnd"/>
      <w:r>
        <w:t xml:space="preserve"> folder.</w:t>
      </w:r>
    </w:p>
    <w:p w14:paraId="0F269BE8" w14:textId="7ACF7B6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w:t>
      </w:r>
      <w:r w:rsidR="00D76FCB">
        <w:t>by</w:t>
      </w:r>
      <w:r w:rsidR="006C009D">
        <w:t xml:space="preserve"> </w:t>
      </w:r>
      <w:r w:rsidR="00D76FCB">
        <w:t xml:space="preserve">invoking </w:t>
      </w:r>
      <w:r w:rsidR="006C009D">
        <w:t xml:space="preserve">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proofErr w:type="spellStart"/>
      <w:r w:rsidRPr="006C009D">
        <w:rPr>
          <w:b/>
          <w:bCs/>
        </w:rPr>
        <w:t>UserOwnsData</w:t>
      </w:r>
      <w:proofErr w:type="spellEnd"/>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proofErr w:type="spellStart"/>
      <w:r w:rsidR="006C009D" w:rsidRPr="006C009D">
        <w:rPr>
          <w:b/>
          <w:bCs/>
        </w:rPr>
        <w:t>UserOwnsData</w:t>
      </w:r>
      <w:proofErr w:type="spellEnd"/>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proofErr w:type="spellStart"/>
      <w:r w:rsidR="006C009D" w:rsidRPr="006C009D">
        <w:rPr>
          <w:b/>
          <w:bCs/>
        </w:rPr>
        <w:t>UserOwnsData</w:t>
      </w:r>
      <w:proofErr w:type="spellEnd"/>
      <w:r w:rsidR="006C009D">
        <w:t xml:space="preserve"> folder</w:t>
      </w:r>
      <w:r>
        <w:t>.</w:t>
      </w:r>
    </w:p>
    <w:p w14:paraId="3A5652AF" w14:textId="16EC71C2" w:rsidR="009C438B" w:rsidRDefault="002D2FBA" w:rsidP="009C438B">
      <w:pPr>
        <w:pStyle w:val="LabStepScreenshotLevel2"/>
      </w:pPr>
      <w:r>
        <w:drawing>
          <wp:inline distT="0" distB="0" distL="0" distR="0" wp14:anchorId="579C8DA1" wp14:editId="6E13EC92">
            <wp:extent cx="4298302" cy="2053636"/>
            <wp:effectExtent l="0" t="0" r="7620" b="38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2614" cy="2103474"/>
                    </a:xfrm>
                    <a:prstGeom prst="rect">
                      <a:avLst/>
                    </a:prstGeom>
                    <a:noFill/>
                    <a:ln>
                      <a:noFill/>
                    </a:ln>
                  </pic:spPr>
                </pic:pic>
              </a:graphicData>
            </a:graphic>
          </wp:inline>
        </w:drawing>
      </w:r>
    </w:p>
    <w:p w14:paraId="2F5E3CD0" w14:textId="04BCFC34"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proofErr w:type="spellStart"/>
      <w:r w:rsidRPr="002545EB">
        <w:rPr>
          <w:b/>
          <w:bCs/>
        </w:rPr>
        <w:t>Microsoft.AspNetCore.Authentication.AzureAD.UI</w:t>
      </w:r>
      <w:proofErr w:type="spellEnd"/>
      <w:r w:rsidRPr="009C438B">
        <w:t xml:space="preserve"> </w:t>
      </w:r>
      <w:r>
        <w:t xml:space="preserve">and added new packages for the </w:t>
      </w:r>
      <w:r w:rsidR="002545EB">
        <w:t xml:space="preserve">new Microsoft authentication library </w:t>
      </w:r>
      <w:proofErr w:type="spellStart"/>
      <w:r w:rsidRPr="002545EB">
        <w:rPr>
          <w:b/>
          <w:bCs/>
        </w:rPr>
        <w:t>Microsoft.Identity.Web</w:t>
      </w:r>
      <w:proofErr w:type="spellEnd"/>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before that</w:t>
      </w:r>
      <w:r w:rsidR="00D76FCB">
        <w:t>,</w:t>
      </w:r>
      <w:r w:rsidR="00801C24">
        <w:t xml:space="preserve">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051EC47" w:rsidR="00C20379" w:rsidRDefault="002545EB" w:rsidP="00C20379">
      <w:pPr>
        <w:pStyle w:val="LabStepScreenshotLevel2"/>
      </w:pPr>
      <w:r>
        <w:drawing>
          <wp:inline distT="0" distB="0" distL="0" distR="0" wp14:anchorId="627AD6BD" wp14:editId="47E0E177">
            <wp:extent cx="4414913" cy="23493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0896" cy="2384417"/>
                    </a:xfrm>
                    <a:prstGeom prst="rect">
                      <a:avLst/>
                    </a:prstGeom>
                    <a:noFill/>
                    <a:ln>
                      <a:no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353967C6" w:rsidR="002545EB" w:rsidRDefault="002545EB" w:rsidP="002545EB">
      <w:pPr>
        <w:pStyle w:val="LabStepScreenshotLevel2"/>
      </w:pPr>
      <w:r>
        <w:drawing>
          <wp:inline distT="0" distB="0" distL="0" distR="0" wp14:anchorId="04E7A1A6" wp14:editId="20E20EBC">
            <wp:extent cx="5753444" cy="14891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3408" cy="1512450"/>
                    </a:xfrm>
                    <a:prstGeom prst="rect">
                      <a:avLst/>
                    </a:prstGeom>
                    <a:noFill/>
                    <a:ln>
                      <a:no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77FB2857" w:rsidR="002545EB" w:rsidRDefault="002545EB" w:rsidP="002545EB">
      <w:pPr>
        <w:pStyle w:val="LabStepScreenshotLevel2"/>
      </w:pPr>
      <w:r>
        <w:drawing>
          <wp:inline distT="0" distB="0" distL="0" distR="0" wp14:anchorId="1A56EC75" wp14:editId="068F09FA">
            <wp:extent cx="5956663" cy="229221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2535" cy="2294471"/>
                    </a:xfrm>
                    <a:prstGeom prst="rect">
                      <a:avLst/>
                    </a:prstGeom>
                    <a:noFill/>
                    <a:ln>
                      <a:noFill/>
                    </a:ln>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 xml:space="preserve">using </w:t>
      </w:r>
      <w:proofErr w:type="spellStart"/>
      <w:r>
        <w:t>Microsoft.Identity.Web</w:t>
      </w:r>
      <w:proofErr w:type="spellEnd"/>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proofErr w:type="spellStart"/>
      <w:r w:rsidR="00B54D65" w:rsidRPr="00D76FCB">
        <w:rPr>
          <w:b/>
          <w:bCs/>
        </w:rPr>
        <w:t>Microsoft.Identity.Web</w:t>
      </w:r>
      <w:proofErr w:type="spellEnd"/>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1676506E" w:rsidR="002D2FBA" w:rsidRDefault="00E6537E" w:rsidP="00F47CFB">
      <w:pPr>
        <w:pStyle w:val="LabStepNumberedLevel2"/>
        <w:numPr>
          <w:ilvl w:val="1"/>
          <w:numId w:val="22"/>
        </w:numPr>
      </w:pPr>
      <w:r>
        <w:t>The script begin</w:t>
      </w:r>
      <w:r w:rsidR="00D76FCB">
        <w:t>s</w:t>
      </w:r>
      <w:r>
        <w:t xml:space="preserve">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proofErr w:type="spellStart"/>
      <w:r w:rsidR="00E6537E" w:rsidRPr="00E6537E">
        <w:rPr>
          <w:b/>
          <w:bCs/>
        </w:rPr>
        <w:t>PasswordCredential</w:t>
      </w:r>
      <w:proofErr w:type="spellEnd"/>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53F84162"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75F139FE" w14:textId="116504FA" w:rsidR="00D76FCB" w:rsidRDefault="00D76FCB" w:rsidP="00F47CFB">
      <w:pPr>
        <w:pStyle w:val="LabStepNumberedLevel2"/>
        <w:numPr>
          <w:ilvl w:val="1"/>
          <w:numId w:val="22"/>
        </w:numPr>
      </w:pPr>
      <w:r>
        <w:t xml:space="preserve">When prompted for credentials, </w:t>
      </w:r>
      <w:r w:rsidR="006A6C98">
        <w:t xml:space="preserve">log in </w:t>
      </w:r>
      <w:r>
        <w:t xml:space="preserve">with an Azure AD user account in the same tenant </w:t>
      </w:r>
      <w:r w:rsidR="006A6C98">
        <w:t xml:space="preserve">where you are using </w:t>
      </w:r>
      <w:r>
        <w:t>Power BI.</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65139894">
            <wp:extent cx="3391492" cy="2482928"/>
            <wp:effectExtent l="19050" t="19050" r="1905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348" cy="2619726"/>
                    </a:xfrm>
                    <a:prstGeom prst="rect">
                      <a:avLst/>
                    </a:prstGeom>
                    <a:noFill/>
                    <a:ln>
                      <a:solidFill>
                        <a:schemeClr val="tx1">
                          <a:lumMod val="50000"/>
                          <a:lumOff val="50000"/>
                        </a:schemeClr>
                      </a:solidFill>
                    </a:ln>
                  </pic:spPr>
                </pic:pic>
              </a:graphicData>
            </a:graphic>
          </wp:inline>
        </w:drawing>
      </w:r>
    </w:p>
    <w:p w14:paraId="699B8B7B" w14:textId="3DA126F7"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w:t>
      </w:r>
      <w:r w:rsidR="006A6C98">
        <w:t xml:space="preserve">data </w:t>
      </w:r>
      <w:r>
        <w:t xml:space="preserve">that you will copy and paste into </w:t>
      </w:r>
      <w:proofErr w:type="spellStart"/>
      <w:r w:rsidRPr="008052A1">
        <w:rPr>
          <w:b/>
          <w:bCs/>
        </w:rPr>
        <w:t>appsettings.json</w:t>
      </w:r>
      <w:proofErr w:type="spellEnd"/>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proofErr w:type="spellStart"/>
      <w:r w:rsidR="00F47CFB" w:rsidRPr="008052A1">
        <w:rPr>
          <w:b/>
          <w:bCs/>
        </w:rPr>
        <w:t>app</w:t>
      </w:r>
      <w:r w:rsidRPr="008052A1">
        <w:rPr>
          <w:b/>
          <w:bCs/>
        </w:rPr>
        <w:t>s</w:t>
      </w:r>
      <w:r w:rsidR="00F47CFB" w:rsidRPr="008052A1">
        <w:rPr>
          <w:b/>
          <w:bCs/>
        </w:rPr>
        <w:t>ettings</w:t>
      </w:r>
      <w:r w:rsidRPr="008052A1">
        <w:rPr>
          <w:b/>
          <w:bCs/>
        </w:rPr>
        <w:t>.json</w:t>
      </w:r>
      <w:proofErr w:type="spellEnd"/>
      <w:r>
        <w:t xml:space="preserve"> file in your project.</w:t>
      </w:r>
    </w:p>
    <w:p w14:paraId="6FE45AFC" w14:textId="25E2178D" w:rsidR="00F47CFB" w:rsidRDefault="008052A1" w:rsidP="00F47CFB">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6DAE45A6" w14:textId="7F41AC77" w:rsidR="008052A1" w:rsidRDefault="008052A1" w:rsidP="00F47CFB">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18CDF8A0" w14:textId="071CD262" w:rsidR="00882615" w:rsidRDefault="00882615" w:rsidP="00882615">
      <w:pPr>
        <w:pStyle w:val="LabStepScreenshotLevel2"/>
      </w:pPr>
      <w:r>
        <w:drawing>
          <wp:inline distT="0" distB="0" distL="0" distR="0" wp14:anchorId="79214B6D" wp14:editId="2EC9C706">
            <wp:extent cx="5358063" cy="2944701"/>
            <wp:effectExtent l="0" t="0" r="0" b="825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4098" cy="2980993"/>
                    </a:xfrm>
                    <a:prstGeom prst="rect">
                      <a:avLst/>
                    </a:prstGeom>
                    <a:noFill/>
                    <a:ln>
                      <a:noFill/>
                    </a:ln>
                  </pic:spPr>
                </pic:pic>
              </a:graphicData>
            </a:graphic>
          </wp:inline>
        </w:drawing>
      </w:r>
    </w:p>
    <w:p w14:paraId="77BFBBE9" w14:textId="1A7A4CC6" w:rsidR="00882615" w:rsidRDefault="000E3CB1" w:rsidP="00882615">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4142531D" w14:textId="6AEC6F9F" w:rsidR="00882615" w:rsidRDefault="00882615" w:rsidP="00882615">
      <w:pPr>
        <w:pStyle w:val="LabStepScreenshotLevel2"/>
      </w:pPr>
      <w:r w:rsidRPr="000E3CB1">
        <w:rPr>
          <w:b/>
          <w:bCs/>
        </w:rPr>
        <w:drawing>
          <wp:inline distT="0" distB="0" distL="0" distR="0" wp14:anchorId="6771B20A" wp14:editId="48EACC8C">
            <wp:extent cx="5991726" cy="3283709"/>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976"/>
                    <a:stretch/>
                  </pic:blipFill>
                  <pic:spPr bwMode="auto">
                    <a:xfrm>
                      <a:off x="0" y="0"/>
                      <a:ext cx="6089024" cy="3337032"/>
                    </a:xfrm>
                    <a:prstGeom prst="rect">
                      <a:avLst/>
                    </a:prstGeom>
                    <a:noFill/>
                    <a:ln>
                      <a:noFill/>
                    </a:ln>
                    <a:extLst>
                      <a:ext uri="{53640926-AAD7-44D8-BBD7-CCE9431645EC}">
                        <a14:shadowObscured xmlns:a14="http://schemas.microsoft.com/office/drawing/2010/main"/>
                      </a:ext>
                    </a:extLst>
                  </pic:spPr>
                </pic:pic>
              </a:graphicData>
            </a:graphic>
          </wp:inline>
        </w:drawing>
      </w:r>
    </w:p>
    <w:p w14:paraId="4D221B41" w14:textId="6A60AAAB" w:rsidR="00882615" w:rsidRDefault="0058212D" w:rsidP="0058212D">
      <w:pPr>
        <w:pStyle w:val="LabExerciseCallout"/>
      </w:pPr>
      <w:r>
        <w:t xml:space="preserve">Note the </w:t>
      </w:r>
      <w:proofErr w:type="spellStart"/>
      <w:r w:rsidRPr="000E3CB1">
        <w:rPr>
          <w:b/>
          <w:bCs/>
        </w:rPr>
        <w:t>PowerBi:ServiceRootUrl</w:t>
      </w:r>
      <w:proofErr w:type="spellEnd"/>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6"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p>
    <w:p w14:paraId="38302934" w14:textId="6733FB73" w:rsidR="00D606B8" w:rsidRDefault="00F47CFB" w:rsidP="00D606B8">
      <w:pPr>
        <w:pStyle w:val="LabStepNumbered"/>
      </w:pPr>
      <w:r>
        <w:lastRenderedPageBreak/>
        <w:t xml:space="preserve">Modify </w:t>
      </w:r>
      <w:r w:rsidR="000E3CB1">
        <w:t xml:space="preserve">the code in </w:t>
      </w:r>
      <w:proofErr w:type="spellStart"/>
      <w:r w:rsidRPr="000E3CB1">
        <w:rPr>
          <w:b/>
          <w:bCs/>
        </w:rPr>
        <w:t>Startup.cs</w:t>
      </w:r>
      <w:proofErr w:type="spellEnd"/>
      <w:r w:rsidR="000E3CB1">
        <w:t xml:space="preserve"> to properly initialize the authentication service provided by </w:t>
      </w:r>
      <w:proofErr w:type="spellStart"/>
      <w:r w:rsidR="000E3CB1" w:rsidRPr="000E3CB1">
        <w:rPr>
          <w:b/>
          <w:bCs/>
        </w:rPr>
        <w:t>Microsoft.Ident</w:t>
      </w:r>
      <w:r w:rsidR="006A6C98">
        <w:rPr>
          <w:b/>
          <w:bCs/>
        </w:rPr>
        <w:t>i</w:t>
      </w:r>
      <w:r w:rsidR="000E3CB1" w:rsidRPr="000E3CB1">
        <w:rPr>
          <w:b/>
          <w:bCs/>
        </w:rPr>
        <w:t>ty.Web</w:t>
      </w:r>
      <w:proofErr w:type="spellEnd"/>
      <w:r w:rsidR="000E3CB1">
        <w:t>.</w:t>
      </w:r>
    </w:p>
    <w:p w14:paraId="47E2043E" w14:textId="4B23A2BE" w:rsidR="00844FD4" w:rsidRDefault="00844FD4" w:rsidP="00F47CFB">
      <w:pPr>
        <w:pStyle w:val="LabStepNumberedLevel2"/>
      </w:pPr>
      <w:r>
        <w:t xml:space="preserve">Open </w:t>
      </w:r>
      <w:r w:rsidR="000E3CB1">
        <w:t xml:space="preserve">the </w:t>
      </w:r>
      <w:proofErr w:type="spellStart"/>
      <w:r w:rsidR="000E3CB1" w:rsidRPr="000E3CB1">
        <w:rPr>
          <w:b/>
          <w:bCs/>
        </w:rPr>
        <w:t>Startup.cs</w:t>
      </w:r>
      <w:proofErr w:type="spellEnd"/>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proofErr w:type="spellStart"/>
      <w:r w:rsidRPr="000E3CB1">
        <w:rPr>
          <w:b/>
          <w:bCs/>
        </w:rPr>
        <w:t>Microsoft.AspnetCore.Authentication.AzureAD.UI</w:t>
      </w:r>
      <w:proofErr w:type="spellEnd"/>
      <w:r>
        <w:t xml:space="preserve"> which is causing a build error.</w:t>
      </w:r>
    </w:p>
    <w:p w14:paraId="1FE4C653" w14:textId="3A31AD8D" w:rsidR="00844FD4" w:rsidRDefault="00844FD4" w:rsidP="00844FD4">
      <w:pPr>
        <w:pStyle w:val="LabStepScreenshotLevel2"/>
      </w:pPr>
      <w:r>
        <w:drawing>
          <wp:inline distT="0" distB="0" distL="0" distR="0" wp14:anchorId="3BEC8E29" wp14:editId="530A6375">
            <wp:extent cx="4840141" cy="22542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7925" cy="2309107"/>
                    </a:xfrm>
                    <a:prstGeom prst="rect">
                      <a:avLst/>
                    </a:prstGeom>
                    <a:noFill/>
                    <a:ln>
                      <a:noFill/>
                    </a:ln>
                  </pic:spPr>
                </pic:pic>
              </a:graphicData>
            </a:graphic>
          </wp:inline>
        </w:drawing>
      </w:r>
    </w:p>
    <w:p w14:paraId="001E0B99" w14:textId="3B7A3983" w:rsidR="00844FD4" w:rsidRDefault="006A6C98" w:rsidP="00844FD4">
      <w:pPr>
        <w:pStyle w:val="LabStepNumberedLevel2"/>
      </w:pPr>
      <w:r>
        <w:t>Place</w:t>
      </w:r>
      <w:r w:rsidR="000E3CB1">
        <w:t xml:space="preserve"> your cursor b</w:t>
      </w:r>
      <w:r w:rsidR="00844FD4">
        <w:t xml:space="preserve">elow the existing </w:t>
      </w:r>
      <w:r w:rsidR="000E3CB1" w:rsidRPr="000E3CB1">
        <w:rPr>
          <w:b/>
          <w:bCs/>
        </w:rPr>
        <w:t>using</w:t>
      </w:r>
      <w:r w:rsidR="000E3CB1">
        <w:t xml:space="preserve"> </w:t>
      </w:r>
      <w:r w:rsidR="00844FD4">
        <w:t>statements</w:t>
      </w:r>
      <w:r w:rsidR="000E3CB1">
        <w:t xml:space="preserve"> and </w:t>
      </w:r>
      <w:r w:rsidR="00844FD4">
        <w:t xml:space="preserve">add the following </w:t>
      </w:r>
      <w:r w:rsidR="000E3CB1" w:rsidRPr="000E3CB1">
        <w:rPr>
          <w:b/>
          <w:bCs/>
        </w:rPr>
        <w:t>using</w:t>
      </w:r>
      <w:r w:rsidR="000E3CB1">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63E4E480" w:rsidR="00022C91" w:rsidRDefault="000E3CB1" w:rsidP="00F47CFB">
      <w:pPr>
        <w:pStyle w:val="LabStepNumberedLevel2"/>
      </w:pPr>
      <w:r>
        <w:t xml:space="preserve">Move down into the </w:t>
      </w:r>
      <w:proofErr w:type="spellStart"/>
      <w:r w:rsidRPr="000E3CB1">
        <w:rPr>
          <w:b/>
          <w:bCs/>
        </w:rPr>
        <w:t>ConfigureServices</w:t>
      </w:r>
      <w:proofErr w:type="spellEnd"/>
      <w:r>
        <w:t xml:space="preserve"> method</w:t>
      </w:r>
      <w:r w:rsidR="006A6C98">
        <w:t>. L</w:t>
      </w:r>
      <w:r>
        <w:t xml:space="preserve">ocate and delete the code which calls </w:t>
      </w:r>
      <w:proofErr w:type="spellStart"/>
      <w:r w:rsidRPr="000E3CB1">
        <w:rPr>
          <w:b/>
          <w:bCs/>
        </w:rPr>
        <w:t>services.AddAuthentication</w:t>
      </w:r>
      <w:proofErr w:type="spellEnd"/>
      <w:r>
        <w:t>.</w:t>
      </w:r>
    </w:p>
    <w:p w14:paraId="333C6D72" w14:textId="7AB94896" w:rsidR="00844FD4" w:rsidRDefault="00844FD4" w:rsidP="00844FD4">
      <w:pPr>
        <w:pStyle w:val="LabStepScreenshotLevel2"/>
      </w:pPr>
      <w:r>
        <w:drawing>
          <wp:inline distT="0" distB="0" distL="0" distR="0" wp14:anchorId="1C45752E" wp14:editId="536A2331">
            <wp:extent cx="4648740" cy="684397"/>
            <wp:effectExtent l="0" t="0" r="0" b="190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043" cy="726253"/>
                    </a:xfrm>
                    <a:prstGeom prst="rect">
                      <a:avLst/>
                    </a:prstGeom>
                    <a:noFill/>
                    <a:ln>
                      <a:no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1AD51C72" w:rsidR="00844FD4" w:rsidRDefault="00C67756" w:rsidP="00C67756">
      <w:pPr>
        <w:pStyle w:val="LabStepCodeBlockLevel2"/>
      </w:pPr>
      <w:r>
        <w:t xml:space="preserve">  services.AddMicrosoftWebAppAuthentication(Configuration);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proofErr w:type="spellStart"/>
      <w:r w:rsidRPr="00FB26FA">
        <w:rPr>
          <w:b/>
          <w:bCs/>
        </w:rPr>
        <w:t>ConfigureServices</w:t>
      </w:r>
      <w:proofErr w:type="spellEnd"/>
      <w:r>
        <w:t xml:space="preserve"> method and locate the code which calls </w:t>
      </w:r>
      <w:proofErr w:type="spellStart"/>
      <w:r w:rsidRPr="00FB26FA">
        <w:rPr>
          <w:b/>
          <w:bCs/>
        </w:rPr>
        <w:t>services.AddControllersWithViews</w:t>
      </w:r>
      <w:proofErr w:type="spellEnd"/>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proofErr w:type="spellStart"/>
      <w:r w:rsidRPr="00FB26FA">
        <w:rPr>
          <w:b/>
          <w:bCs/>
        </w:rPr>
        <w:t>ConfigureServices</w:t>
      </w:r>
      <w:proofErr w:type="spellEnd"/>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7777777" w:rsidR="00C67756" w:rsidRDefault="00C67756" w:rsidP="00C67756">
      <w:pPr>
        <w:pStyle w:val="LabStepCodeBlockLevel2"/>
      </w:pPr>
      <w:r>
        <w:t xml:space="preserve">    services.AddMicrosoftWebAppAuthentication(Configuration);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proofErr w:type="spellStart"/>
      <w:r w:rsidRPr="00FB26FA">
        <w:rPr>
          <w:b/>
          <w:bCs/>
        </w:rPr>
        <w:t>Startup.cs</w:t>
      </w:r>
      <w:proofErr w:type="spellEnd"/>
      <w:r w:rsidR="00FB26FA">
        <w:t>.</w:t>
      </w:r>
    </w:p>
    <w:p w14:paraId="0A3EFCF4" w14:textId="61EBA5B9"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5F9CED23" w:rsidR="00022C91" w:rsidRDefault="00022C91" w:rsidP="00022C91">
      <w:pPr>
        <w:pStyle w:val="LabStepScreenshotLevel2"/>
      </w:pPr>
      <w:r>
        <w:drawing>
          <wp:inline distT="0" distB="0" distL="0" distR="0" wp14:anchorId="29E9CFDF" wp14:editId="542D3C6C">
            <wp:extent cx="1563983" cy="2156347"/>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0895" cy="2207240"/>
                    </a:xfrm>
                    <a:prstGeom prst="rect">
                      <a:avLst/>
                    </a:prstGeom>
                    <a:noFill/>
                    <a:ln>
                      <a:noFill/>
                    </a:ln>
                  </pic:spPr>
                </pic:pic>
              </a:graphicData>
            </a:graphic>
          </wp:inline>
        </w:drawing>
      </w:r>
    </w:p>
    <w:p w14:paraId="38A7DEA0" w14:textId="77777777" w:rsidR="00261AC0" w:rsidRDefault="00FB26FA" w:rsidP="00E63C53">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6673D66C" w:rsidR="00022C91" w:rsidRDefault="00022C91" w:rsidP="00022C91">
      <w:pPr>
        <w:pStyle w:val="LabStepScreenshotLevel2"/>
      </w:pPr>
      <w:r>
        <w:drawing>
          <wp:inline distT="0" distB="0" distL="0" distR="0" wp14:anchorId="1C1E80DD" wp14:editId="14906109">
            <wp:extent cx="5358170" cy="22495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2085" cy="2288964"/>
                    </a:xfrm>
                    <a:prstGeom prst="rect">
                      <a:avLst/>
                    </a:prstGeom>
                    <a:noFill/>
                    <a:ln>
                      <a:no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2FF5CF08" w:rsidR="00F47CFB" w:rsidRDefault="00C67756" w:rsidP="00C67756">
      <w:pPr>
        <w:pStyle w:val="LabStepScreenshotLevel2"/>
      </w:pPr>
      <w:r>
        <w:drawing>
          <wp:inline distT="0" distB="0" distL="0" distR="0" wp14:anchorId="09AF1939" wp14:editId="4360FE7D">
            <wp:extent cx="2022317" cy="1003111"/>
            <wp:effectExtent l="0" t="0" r="0" b="698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l="17274" t="64237"/>
                    <a:stretch/>
                  </pic:blipFill>
                  <pic:spPr bwMode="auto">
                    <a:xfrm>
                      <a:off x="0" y="0"/>
                      <a:ext cx="2053051" cy="1018356"/>
                    </a:xfrm>
                    <a:prstGeom prst="rect">
                      <a:avLst/>
                    </a:prstGeom>
                    <a:noFill/>
                    <a:ln>
                      <a:noFill/>
                    </a:ln>
                    <a:extLst>
                      <a:ext uri="{53640926-AAD7-44D8-BBD7-CCE9431645EC}">
                        <a14:shadowObscured xmlns:a14="http://schemas.microsoft.com/office/drawing/2010/main"/>
                      </a:ext>
                    </a:extLst>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582941EB" w:rsidR="00C67756" w:rsidRDefault="00C67756" w:rsidP="00C67756">
      <w:pPr>
        <w:pStyle w:val="LabStepScreenshotLevel2"/>
      </w:pPr>
      <w:r>
        <w:drawing>
          <wp:inline distT="0" distB="0" distL="0" distR="0" wp14:anchorId="140800A2" wp14:editId="363CB775">
            <wp:extent cx="4936638" cy="1596744"/>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0638" cy="1643320"/>
                    </a:xfrm>
                    <a:prstGeom prst="rect">
                      <a:avLst/>
                    </a:prstGeom>
                    <a:noFill/>
                    <a:ln>
                      <a:no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682BB983" w14:textId="2AB20D34" w:rsidR="00261AC0" w:rsidRDefault="00261AC0" w:rsidP="00261AC0">
      <w:pPr>
        <w:pStyle w:val="LabExerciseCallout"/>
      </w:pPr>
      <w:r>
        <w:t xml:space="preserve">If it's easier, you can copy and paste this code from file named </w:t>
      </w:r>
      <w:r w:rsidRPr="00261AC0">
        <w:rPr>
          <w:b/>
          <w:bCs/>
        </w:rPr>
        <w:t>Exercise 2 - _LoginPartial.cshtml.txt</w:t>
      </w:r>
      <w:r>
        <w:t xml:space="preserve"> in the </w:t>
      </w:r>
      <w:proofErr w:type="spellStart"/>
      <w:r w:rsidRPr="00261AC0">
        <w:rPr>
          <w:b/>
          <w:bCs/>
        </w:rPr>
        <w:t>StudentLabFiles</w:t>
      </w:r>
      <w:proofErr w:type="spellEnd"/>
      <w:r>
        <w:t xml:space="preserve"> folder.</w:t>
      </w:r>
    </w:p>
    <w:p w14:paraId="7C52244A" w14:textId="5256D4BA"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lastRenderedPageBreak/>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3F163A82" w:rsidR="002748A7" w:rsidRDefault="002748A7" w:rsidP="002748A7">
      <w:pPr>
        <w:pStyle w:val="LabStepCodeBlockLevel2"/>
      </w:pPr>
      <w:r>
        <w:t xml:space="preserve">  &lt;/div&gt;</w:t>
      </w:r>
      <w:r w:rsidR="00E77A53">
        <w:t xml:space="preserve">ed </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152C915E" w:rsidR="002748A7" w:rsidRDefault="002748A7" w:rsidP="002748A7">
      <w:pPr>
        <w:pStyle w:val="LabStepScreenshotLevel2"/>
      </w:pPr>
      <w:r>
        <w:drawing>
          <wp:inline distT="0" distB="0" distL="0" distR="0" wp14:anchorId="7BAFB63C" wp14:editId="581D6A1C">
            <wp:extent cx="4920018" cy="1646086"/>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7835" cy="1685504"/>
                    </a:xfrm>
                    <a:prstGeom prst="rect">
                      <a:avLst/>
                    </a:prstGeom>
                    <a:noFill/>
                    <a:ln>
                      <a:noFill/>
                    </a:ln>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35705C16" w:rsidR="002748A7" w:rsidRDefault="002748A7" w:rsidP="002748A7">
      <w:pPr>
        <w:pStyle w:val="LabStepScreenshotLevel2"/>
      </w:pPr>
      <w:r>
        <w:drawing>
          <wp:inline distT="0" distB="0" distL="0" distR="0" wp14:anchorId="398E2401" wp14:editId="038EAB6B">
            <wp:extent cx="4235450" cy="2339507"/>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42276" cy="2343277"/>
                    </a:xfrm>
                    <a:prstGeom prst="rect">
                      <a:avLst/>
                    </a:prstGeom>
                    <a:noFill/>
                    <a:ln>
                      <a:no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0BB14455" w:rsidR="000A7C85" w:rsidRDefault="000A7C85" w:rsidP="000A7C85">
      <w:pPr>
        <w:pStyle w:val="LabExerciseCallout"/>
      </w:pPr>
      <w:r>
        <w:t>You have now modified the project to the point where you can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6473B58C" w:rsidR="000A7C85" w:rsidRDefault="000A7C85" w:rsidP="000A7C85">
      <w:pPr>
        <w:pStyle w:val="LabStepScreenshotLevel2"/>
      </w:pPr>
      <w:r>
        <w:drawing>
          <wp:inline distT="0" distB="0" distL="0" distR="0" wp14:anchorId="5A4F9540" wp14:editId="136EF235">
            <wp:extent cx="3806283" cy="78788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b="21822"/>
                    <a:stretch/>
                  </pic:blipFill>
                  <pic:spPr bwMode="auto">
                    <a:xfrm>
                      <a:off x="0" y="0"/>
                      <a:ext cx="3920612" cy="811546"/>
                    </a:xfrm>
                    <a:prstGeom prst="rect">
                      <a:avLst/>
                    </a:prstGeom>
                    <a:noFill/>
                    <a:ln>
                      <a:noFill/>
                    </a:ln>
                    <a:extLst>
                      <a:ext uri="{53640926-AAD7-44D8-BBD7-CCE9431645EC}">
                        <a14:shadowObscured xmlns:a14="http://schemas.microsoft.com/office/drawing/2010/main"/>
                      </a:ext>
                    </a:extLst>
                  </pic:spPr>
                </pic:pic>
              </a:graphicData>
            </a:graphic>
          </wp:inline>
        </w:drawing>
      </w:r>
    </w:p>
    <w:p w14:paraId="66023C08" w14:textId="12BAC75B"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rsidRPr="00261AC0">
        <w:rPr>
          <w:b/>
          <w:bCs/>
        </w:rPr>
        <w:t>launch.json</w:t>
      </w:r>
      <w:proofErr w:type="spellEnd"/>
      <w:r>
        <w:t xml:space="preserve"> file, Visual Studio Code will prompt you to select a debugging environment. When you select a debugging environment</w:t>
      </w:r>
      <w:r w:rsidR="00261AC0">
        <w:t xml:space="preserve"> based on .NET Core</w:t>
      </w:r>
      <w:r>
        <w:t xml:space="preserve">, Visual Studio Code will then automatically create the </w:t>
      </w:r>
      <w:proofErr w:type="spellStart"/>
      <w:r w:rsidRPr="00261AC0">
        <w:rPr>
          <w:b/>
          <w:bCs/>
        </w:rP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2243D778" w:rsidR="002748A7" w:rsidRDefault="002748A7" w:rsidP="002748A7">
      <w:pPr>
        <w:pStyle w:val="LabStepScreenshotLevel2"/>
      </w:pPr>
      <w:r>
        <w:drawing>
          <wp:inline distT="0" distB="0" distL="0" distR="0" wp14:anchorId="5B67498A" wp14:editId="7C415C66">
            <wp:extent cx="5660143" cy="788019"/>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2165"/>
                    <a:stretch/>
                  </pic:blipFill>
                  <pic:spPr bwMode="auto">
                    <a:xfrm>
                      <a:off x="0" y="0"/>
                      <a:ext cx="5811408" cy="809079"/>
                    </a:xfrm>
                    <a:prstGeom prst="rect">
                      <a:avLst/>
                    </a:prstGeom>
                    <a:noFill/>
                    <a:ln>
                      <a:no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6BA42A44" w:rsidR="000A7C85" w:rsidRDefault="000A7C85" w:rsidP="000A7C85">
      <w:pPr>
        <w:pStyle w:val="LabStepScreenshotLevel2"/>
      </w:pPr>
      <w:r>
        <w:drawing>
          <wp:inline distT="0" distB="0" distL="0" distR="0" wp14:anchorId="68623043" wp14:editId="6CDDCEA9">
            <wp:extent cx="2245098" cy="1122556"/>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b="7135"/>
                    <a:stretch/>
                  </pic:blipFill>
                  <pic:spPr bwMode="auto">
                    <a:xfrm>
                      <a:off x="0" y="0"/>
                      <a:ext cx="2308132" cy="1154073"/>
                    </a:xfrm>
                    <a:prstGeom prst="rect">
                      <a:avLst/>
                    </a:prstGeom>
                    <a:noFill/>
                    <a:ln>
                      <a:noFill/>
                    </a:ln>
                    <a:extLst>
                      <a:ext uri="{53640926-AAD7-44D8-BBD7-CCE9431645EC}">
                        <a14:shadowObscured xmlns:a14="http://schemas.microsoft.com/office/drawing/2010/main"/>
                      </a:ext>
                    </a:extLst>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1DA4DD12">
            <wp:extent cx="4914457" cy="1361282"/>
            <wp:effectExtent l="19050" t="19050" r="19685"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39"/>
                    <a:stretch/>
                  </pic:blipFill>
                  <pic:spPr bwMode="auto">
                    <a:xfrm>
                      <a:off x="0" y="0"/>
                      <a:ext cx="5046036" cy="139772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lastRenderedPageBreak/>
        <w:t xml:space="preserve">When prompted to </w:t>
      </w:r>
      <w:r w:rsidRPr="0091086E">
        <w:rPr>
          <w:b/>
          <w:bCs/>
        </w:rPr>
        <w:t>Sign in</w:t>
      </w:r>
      <w:r>
        <w:t>, enter your user account and password to authenticate.</w:t>
      </w:r>
    </w:p>
    <w:p w14:paraId="3702975A" w14:textId="282E4485" w:rsidR="0091086E" w:rsidRDefault="0091086E" w:rsidP="00261AC0">
      <w:pPr>
        <w:pStyle w:val="LabExerciseCallout"/>
      </w:pPr>
      <w:r>
        <w:t xml:space="preserve">You should now be prompted by the </w:t>
      </w:r>
      <w:r w:rsidRPr="0091086E">
        <w:rPr>
          <w:b/>
          <w:bCs/>
        </w:rPr>
        <w:t>Permissions requested</w:t>
      </w:r>
      <w:r>
        <w:t xml:space="preserve"> dialog. </w:t>
      </w:r>
      <w:r w:rsidR="00F81A2D">
        <w:t xml:space="preserve">Azure AD wants you to consent to the delegated permissions that have been requested by the </w:t>
      </w:r>
      <w:r w:rsidR="00F81A2D" w:rsidRPr="00F81A2D">
        <w:rPr>
          <w:b/>
          <w:bCs/>
        </w:rPr>
        <w:t>User-Owns-Data Sample App</w:t>
      </w:r>
      <w:r w:rsidR="00F81A2D">
        <w:t>.</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523471DB">
            <wp:extent cx="1972176" cy="2418706"/>
            <wp:effectExtent l="19050" t="19050" r="9525" b="203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054" cy="2471292"/>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 xml:space="preserve">After clicking the </w:t>
      </w:r>
      <w:r w:rsidRPr="00F81A2D">
        <w:rPr>
          <w:b/>
          <w:bCs/>
        </w:rPr>
        <w:t>Accept</w:t>
      </w:r>
      <w:r>
        <w:t xml:space="preserve">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4FE69159">
            <wp:extent cx="3993865" cy="1015666"/>
            <wp:effectExtent l="19050" t="19050" r="26035" b="133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4124679" cy="104893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319D3F3A">
            <wp:extent cx="5130481" cy="444166"/>
            <wp:effectExtent l="19050" t="19050" r="1333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661" cy="47231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745C7968" w:rsidR="002958A2" w:rsidRDefault="002958A2" w:rsidP="002958A2">
      <w:pPr>
        <w:pStyle w:val="LabStepScreenshotLevel2"/>
      </w:pPr>
      <w:r>
        <w:drawing>
          <wp:inline distT="0" distB="0" distL="0" distR="0" wp14:anchorId="587DC7E9" wp14:editId="1861A0B9">
            <wp:extent cx="2170771" cy="45740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2213" cy="474565"/>
                    </a:xfrm>
                    <a:prstGeom prst="rect">
                      <a:avLst/>
                    </a:prstGeom>
                    <a:noFill/>
                    <a:ln>
                      <a:no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DA08AFA" w:rsidR="002958A2" w:rsidRDefault="002958A2" w:rsidP="002958A2">
      <w:pPr>
        <w:pStyle w:val="LabStepScreenshotLevel2"/>
      </w:pPr>
      <w:r>
        <w:drawing>
          <wp:inline distT="0" distB="0" distL="0" distR="0" wp14:anchorId="4B3615D3" wp14:editId="77E82928">
            <wp:extent cx="1571834" cy="1847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2836" cy="1884296"/>
                    </a:xfrm>
                    <a:prstGeom prst="rect">
                      <a:avLst/>
                    </a:prstGeom>
                    <a:noFill/>
                    <a:ln>
                      <a:noFill/>
                    </a:ln>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01562B7B" w:rsidR="002958A2" w:rsidRDefault="002958A2" w:rsidP="002958A2">
      <w:pPr>
        <w:pStyle w:val="LabStepScreenshotLevel2"/>
      </w:pPr>
      <w:r>
        <w:drawing>
          <wp:inline distT="0" distB="0" distL="0" distR="0" wp14:anchorId="5907168E" wp14:editId="1505BAC3">
            <wp:extent cx="1847850" cy="83451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68346" cy="843769"/>
                    </a:xfrm>
                    <a:prstGeom prst="rect">
                      <a:avLst/>
                    </a:prstGeom>
                    <a:noFill/>
                    <a:ln>
                      <a:no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37440A69" w:rsidR="00885572" w:rsidRPr="00885572" w:rsidRDefault="00885572" w:rsidP="00885572">
      <w:pPr>
        <w:pStyle w:val="LabExerciseCallout"/>
      </w:pPr>
      <w:r>
        <w:lastRenderedPageBreak/>
        <w:t xml:space="preserve">In a standard .NET Core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5F22EABA" w:rsidR="00480CF4" w:rsidRDefault="00480CF4" w:rsidP="00480CF4">
      <w:pPr>
        <w:pStyle w:val="LabStepScreenshotLevel2"/>
      </w:pPr>
      <w:r>
        <w:drawing>
          <wp:inline distT="0" distB="0" distL="0" distR="0" wp14:anchorId="28BDEC0F" wp14:editId="6D83BC32">
            <wp:extent cx="4603750" cy="2048577"/>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27237" cy="2059028"/>
                    </a:xfrm>
                    <a:prstGeom prst="rect">
                      <a:avLst/>
                    </a:prstGeom>
                    <a:noFill/>
                    <a:ln>
                      <a:no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120B27DF">
            <wp:extent cx="1136650" cy="8846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3019" cy="905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4529896B">
            <wp:extent cx="3733800" cy="646155"/>
            <wp:effectExtent l="19050" t="19050" r="1905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5759" cy="658608"/>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proofErr w:type="spellStart"/>
      <w:r w:rsidR="008F13C6" w:rsidRPr="008F13C6">
        <w:rPr>
          <w:b/>
          <w:bCs/>
        </w:rPr>
        <w:t>UserOwnsData</w:t>
      </w:r>
      <w:proofErr w:type="spellEnd"/>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proofErr w:type="spellStart"/>
      <w:r w:rsidR="00EA55D1" w:rsidRPr="00902B7A">
        <w:rPr>
          <w:b/>
          <w:bCs/>
        </w:rPr>
        <w:t>UserOwnsData</w:t>
      </w:r>
      <w:proofErr w:type="spellEnd"/>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proofErr w:type="spellStart"/>
      <w:r w:rsidRPr="00902B7A">
        <w:rPr>
          <w:b/>
          <w:bCs/>
        </w:rPr>
        <w:t>UserOwnsData</w:t>
      </w:r>
      <w:proofErr w:type="spellEnd"/>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proofErr w:type="spellStart"/>
      <w:r w:rsidRPr="00902B7A">
        <w:rPr>
          <w:b/>
          <w:bCs/>
        </w:rPr>
        <w:t>UserOwnsData</w:t>
      </w:r>
      <w:proofErr w:type="spellEnd"/>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w:t>
      </w:r>
      <w:r w:rsidRPr="00A27AF9">
        <w:rPr>
          <w:b/>
          <w:bCs/>
        </w:rPr>
        <w:t>Start</w:t>
      </w:r>
      <w:r>
        <w:t xml:space="preserve"> button menu and switch the debug profile to </w:t>
      </w:r>
      <w:proofErr w:type="spellStart"/>
      <w:r w:rsidRPr="00EA6619">
        <w:rPr>
          <w:b/>
          <w:bCs/>
        </w:rPr>
        <w:t>UserOwnsData</w:t>
      </w:r>
      <w:proofErr w:type="spellEnd"/>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proofErr w:type="spellStart"/>
      <w:r w:rsidRPr="00EA6619">
        <w:rPr>
          <w:b/>
          <w:bCs/>
        </w:rPr>
        <w:t>UserOwnsData</w:t>
      </w:r>
      <w:proofErr w:type="spellEnd"/>
      <w:r>
        <w:t xml:space="preserve">, you are effectively changing the environment where you will debug your application. When you switch the configuration to </w:t>
      </w:r>
      <w:proofErr w:type="spellStart"/>
      <w:r w:rsidRPr="00EA6619">
        <w:rPr>
          <w:b/>
          <w:bCs/>
        </w:rPr>
        <w:t>UserOwnsData</w:t>
      </w:r>
      <w:proofErr w:type="spellEnd"/>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proofErr w:type="spellStart"/>
      <w:r>
        <w:rPr>
          <w:b/>
          <w:bCs/>
        </w:rPr>
        <w:t>UserOwnsData</w:t>
      </w:r>
      <w:proofErr w:type="spellEnd"/>
      <w:r>
        <w:rPr>
          <w:b/>
          <w:bCs/>
        </w:rPr>
        <w:t xml:space="preserve">,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E24CDB">
      <w:pPr>
        <w:pStyle w:val="LabStepNumbered"/>
        <w:numPr>
          <w:ilvl w:val="0"/>
          <w:numId w:val="3"/>
        </w:numPr>
        <w:tabs>
          <w:tab w:val="clear" w:pos="360"/>
          <w:tab w:val="num" w:pos="432"/>
        </w:tabs>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776B70F4" w:rsidR="00714771" w:rsidRDefault="00714771" w:rsidP="00714771">
      <w:pPr>
        <w:pStyle w:val="LabStepScreenshotLevel2"/>
      </w:pPr>
      <w:r>
        <w:drawing>
          <wp:inline distT="0" distB="0" distL="0" distR="0" wp14:anchorId="770867BE" wp14:editId="18ADDE8D">
            <wp:extent cx="1678405" cy="178342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26871" cy="1834926"/>
                    </a:xfrm>
                    <a:prstGeom prst="rect">
                      <a:avLst/>
                    </a:prstGeom>
                    <a:noFill/>
                    <a:ln>
                      <a:noFill/>
                    </a:ln>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59BCE2F6" w:rsidR="00E35E64" w:rsidRDefault="00E35E64" w:rsidP="00E35E64">
      <w:pPr>
        <w:pStyle w:val="LabStepScreenshotLevel2"/>
      </w:pPr>
      <w:r>
        <w:drawing>
          <wp:inline distT="0" distB="0" distL="0" distR="0" wp14:anchorId="548837B1" wp14:editId="36FFCF91">
            <wp:extent cx="1750595" cy="164081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8301" cy="1694898"/>
                    </a:xfrm>
                    <a:prstGeom prst="rect">
                      <a:avLst/>
                    </a:prstGeom>
                    <a:noFill/>
                    <a:ln>
                      <a:noFill/>
                    </a:ln>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5053133B"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.NET Core runtime takes care of passing </w:t>
      </w:r>
      <w:r w:rsidR="001C6B59">
        <w:t>the</w:t>
      </w:r>
      <w:r>
        <w:t xml:space="preserve"> service instance</w:t>
      </w:r>
      <w:r w:rsidR="001C6B59">
        <w:t xml:space="preserve"> at run time</w:t>
      </w:r>
      <w:r>
        <w:t xml:space="preserve">. In this case, the constructor is injecting an instance of the .NET Core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6EC3F74E"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w:t>
      </w:r>
      <w:r w:rsidR="001C6B59">
        <w:t>application</w:t>
      </w:r>
      <w:r>
        <w:t xml:space="preserve"> call</w:t>
      </w:r>
      <w:r w:rsidR="001C6B59">
        <w:t>s</w:t>
      </w:r>
      <w:r>
        <w:t xml:space="preserve">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6D8C8874"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StudentLanFiles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 xml:space="preserve"> </w:t>
      </w:r>
      <w:r w:rsidR="006A62DF">
        <w:t xml:space="preserve">in </w:t>
      </w:r>
      <w:r w:rsidR="00A462B2">
        <w:t>exercises 3 in case you want to copy</w:t>
      </w:r>
      <w:r w:rsidR="006A62DF">
        <w:t>-</w:t>
      </w:r>
      <w:r w:rsidR="00A462B2">
        <w:t>and</w:t>
      </w:r>
      <w:r w:rsidR="006A62DF">
        <w:t>-</w:t>
      </w:r>
      <w:r w:rsidR="00A462B2">
        <w:t>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39E28F7" w:rsidR="00EB68B0" w:rsidRDefault="00EB68B0" w:rsidP="00EB68B0">
      <w:pPr>
        <w:pStyle w:val="LabStepCodeBlockLevel2"/>
      </w:pPr>
      <w:r>
        <w:t xml:space="preserve">  services.AddMicrosoftWebAppAuthentication(Configuration);</w:t>
      </w:r>
    </w:p>
    <w:p w14:paraId="63060344" w14:textId="5C9F40CE" w:rsidR="00EB68B0" w:rsidRDefault="00EB68B0" w:rsidP="00EB68B0">
      <w:pPr>
        <w:pStyle w:val="LabStepNumberedLevel2"/>
      </w:pPr>
      <w:r>
        <w:t xml:space="preserve">Replace </w:t>
      </w:r>
      <w:r w:rsidR="00A462B2">
        <w:t xml:space="preserve">the call to </w:t>
      </w:r>
      <w:proofErr w:type="spellStart"/>
      <w:r w:rsidR="00A462B2" w:rsidRPr="00A462B2">
        <w:rPr>
          <w:b/>
          <w:bCs/>
        </w:rPr>
        <w:t>services.AddMicrosoftWebAppAuthentication</w:t>
      </w:r>
      <w:proofErr w:type="spellEnd"/>
      <w:r w:rsidR="00A462B2">
        <w:t xml:space="preserve"> with the following code.</w:t>
      </w:r>
    </w:p>
    <w:p w14:paraId="47681533" w14:textId="5FF29D06" w:rsidR="00EB68B0" w:rsidRDefault="00EB68B0" w:rsidP="00EB68B0">
      <w:pPr>
        <w:pStyle w:val="LabStepCodeBlockLevel2"/>
      </w:pPr>
      <w:r>
        <w:t>services</w:t>
      </w:r>
    </w:p>
    <w:p w14:paraId="7F022A14" w14:textId="48240038" w:rsidR="00EB68B0" w:rsidRDefault="00EB68B0" w:rsidP="00EB68B0">
      <w:pPr>
        <w:pStyle w:val="LabStepCodeBlockLevel2"/>
      </w:pPr>
      <w:r>
        <w:t xml:space="preserve">  .AddMicrosoftWebAppAuthentication(Configuration)</w:t>
      </w:r>
    </w:p>
    <w:p w14:paraId="11153854" w14:textId="5E1527F3" w:rsidR="00EB68B0" w:rsidRDefault="00EB68B0" w:rsidP="00EB68B0">
      <w:pPr>
        <w:pStyle w:val="LabStepCodeBlockLevel2"/>
      </w:pPr>
      <w:r>
        <w:t xml:space="preserve">  .AddMicrosoftWebAppCallsWebApi(Configuration, PowerBiServiceApi.RequiredScopes)</w:t>
      </w:r>
    </w:p>
    <w:p w14:paraId="1663AA40" w14:textId="6CAA6B11" w:rsidR="00EB68B0" w:rsidRDefault="00EB68B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72350CF8" w14:textId="77777777" w:rsidR="00824E6E" w:rsidRDefault="00824E6E" w:rsidP="00824E6E">
      <w:pPr>
        <w:pStyle w:val="LabStepCodeBlockLevel2"/>
      </w:pPr>
      <w:r>
        <w:t xml:space="preserve">  services</w:t>
      </w:r>
    </w:p>
    <w:p w14:paraId="783F782B" w14:textId="77777777" w:rsidR="00824E6E" w:rsidRDefault="00824E6E" w:rsidP="00824E6E">
      <w:pPr>
        <w:pStyle w:val="LabStepCodeBlockLevel2"/>
      </w:pPr>
      <w:r>
        <w:t xml:space="preserve">    .AddMicrosoftWebAppAuthentication(Configuration)</w:t>
      </w:r>
    </w:p>
    <w:p w14:paraId="35F20BC6" w14:textId="77777777" w:rsidR="00824E6E" w:rsidRDefault="00824E6E" w:rsidP="00824E6E">
      <w:pPr>
        <w:pStyle w:val="LabStepCodeBlockLevel2"/>
      </w:pPr>
      <w:r>
        <w:t xml:space="preserve">    .AddMicrosoftWebAppCallsWebApi(Configuration, PowerBiServiceApi.RequiredScopes)</w:t>
      </w:r>
    </w:p>
    <w:p w14:paraId="21BA720A" w14:textId="77777777" w:rsidR="00824E6E" w:rsidRDefault="00824E6E" w:rsidP="00824E6E">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013A9C40"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4EA407F2"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.NET Core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lastRenderedPageBreak/>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29EEFF60" w:rsidR="002D0C4B" w:rsidRDefault="002D0C4B" w:rsidP="002D0C4B">
      <w:pPr>
        <w:pStyle w:val="LabStepScreenshotLevel2"/>
      </w:pPr>
      <w:r>
        <w:drawing>
          <wp:inline distT="0" distB="0" distL="0" distR="0" wp14:anchorId="1BEEA35B" wp14:editId="67EDB33F">
            <wp:extent cx="4028730" cy="179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40269" cy="1842338"/>
                    </a:xfrm>
                    <a:prstGeom prst="rect">
                      <a:avLst/>
                    </a:prstGeom>
                    <a:noFill/>
                    <a:ln>
                      <a:noFill/>
                    </a:ln>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lastRenderedPageBreak/>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32141426" w:rsidR="00195940" w:rsidRDefault="00195940" w:rsidP="00195940">
      <w:pPr>
        <w:pStyle w:val="LabStepScreenshotLevel2"/>
      </w:pPr>
      <w:r>
        <w:drawing>
          <wp:inline distT="0" distB="0" distL="0" distR="0" wp14:anchorId="55E9EDF4" wp14:editId="0E22C52A">
            <wp:extent cx="1678718" cy="102268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l="-1" t="29093" r="53435" b="13857"/>
                    <a:stretch/>
                  </pic:blipFill>
                  <pic:spPr bwMode="auto">
                    <a:xfrm>
                      <a:off x="0" y="0"/>
                      <a:ext cx="1903143" cy="1159406"/>
                    </a:xfrm>
                    <a:prstGeom prst="rect">
                      <a:avLst/>
                    </a:prstGeom>
                    <a:noFill/>
                    <a:ln>
                      <a:noFill/>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36A40671" w:rsidR="00573CF1" w:rsidRDefault="00573CF1" w:rsidP="00573CF1">
      <w:pPr>
        <w:pStyle w:val="LabStepScreenshotLevel2"/>
      </w:pPr>
      <w:r>
        <w:drawing>
          <wp:inline distT="0" distB="0" distL="0" distR="0" wp14:anchorId="14A28572" wp14:editId="00251830">
            <wp:extent cx="1674805" cy="1076826"/>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56149" cy="1129126"/>
                    </a:xfrm>
                    <a:prstGeom prst="rect">
                      <a:avLst/>
                    </a:prstGeom>
                    <a:noFill/>
                    <a:ln>
                      <a:no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12BCAA28" w:rsidR="00A1402C" w:rsidRDefault="00C90F38" w:rsidP="00A1402C">
      <w:pPr>
        <w:pStyle w:val="LabExerciseCallout"/>
      </w:pPr>
      <w:r>
        <w:t xml:space="preserve">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 so you can </w:t>
      </w:r>
      <w:r>
        <w:t>receive the benefits of strong typing, compile-time type checks</w:t>
      </w:r>
      <w:r>
        <w:t xml:space="preserve"> and much better </w:t>
      </w:r>
      <w:r>
        <w:t>IntelliSense</w:t>
      </w:r>
      <w:r>
        <w:t>.</w:t>
      </w:r>
    </w:p>
    <w:p w14:paraId="0F5E3379" w14:textId="20EF609E" w:rsidR="005C4F79" w:rsidRDefault="005C4F79" w:rsidP="005C4F79">
      <w:pPr>
        <w:pStyle w:val="Heading3"/>
      </w:pPr>
      <w:r>
        <w:lastRenderedPageBreak/>
        <w:t>Exercise 5: Adding TypeScript Support to a .NET Core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14C29569" w:rsidR="00C37218" w:rsidRDefault="00C37218" w:rsidP="00C37218">
      <w:pPr>
        <w:pStyle w:val="LabStepScreenshotLevel2"/>
      </w:pPr>
      <w:r>
        <w:drawing>
          <wp:inline distT="0" distB="0" distL="0" distR="0" wp14:anchorId="6D6E892C" wp14:editId="42D1DAF0">
            <wp:extent cx="1221166" cy="9557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t="53396"/>
                    <a:stretch/>
                  </pic:blipFill>
                  <pic:spPr bwMode="auto">
                    <a:xfrm>
                      <a:off x="0" y="0"/>
                      <a:ext cx="1251128" cy="979161"/>
                    </a:xfrm>
                    <a:prstGeom prst="rect">
                      <a:avLst/>
                    </a:prstGeom>
                    <a:noFill/>
                    <a:ln>
                      <a:noFill/>
                    </a:ln>
                    <a:extLst>
                      <a:ext uri="{53640926-AAD7-44D8-BBD7-CCE9431645EC}">
                        <a14:shadowObscured xmlns:a14="http://schemas.microsoft.com/office/drawing/2010/main"/>
                      </a:ext>
                    </a:extLst>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539F1818" w:rsidR="001421FC" w:rsidRDefault="001421FC" w:rsidP="001421FC">
      <w:pPr>
        <w:pStyle w:val="LabStepScreenshotLevel2"/>
      </w:pPr>
      <w:r>
        <w:drawing>
          <wp:inline distT="0" distB="0" distL="0" distR="0" wp14:anchorId="15A1DC2D" wp14:editId="64711078">
            <wp:extent cx="3085363" cy="14547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3778"/>
                    <a:stretch/>
                  </pic:blipFill>
                  <pic:spPr bwMode="auto">
                    <a:xfrm>
                      <a:off x="0" y="0"/>
                      <a:ext cx="3120694" cy="1471454"/>
                    </a:xfrm>
                    <a:prstGeom prst="rect">
                      <a:avLst/>
                    </a:prstGeom>
                    <a:noFill/>
                    <a:ln>
                      <a:no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3025E6FE" w:rsidR="0072499F" w:rsidRDefault="0072499F" w:rsidP="0072499F">
      <w:pPr>
        <w:pStyle w:val="LabStepScreenshotLevel2"/>
      </w:pPr>
      <w:r>
        <w:drawing>
          <wp:inline distT="0" distB="0" distL="0" distR="0" wp14:anchorId="26F20104" wp14:editId="4D32C7C0">
            <wp:extent cx="3586429" cy="396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7164" t="85285"/>
                    <a:stretch/>
                  </pic:blipFill>
                  <pic:spPr bwMode="auto">
                    <a:xfrm>
                      <a:off x="0" y="0"/>
                      <a:ext cx="3618325" cy="399764"/>
                    </a:xfrm>
                    <a:prstGeom prst="rect">
                      <a:avLst/>
                    </a:prstGeom>
                    <a:noFill/>
                    <a:ln>
                      <a:noFill/>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61868C51" w:rsidR="001421FC" w:rsidRDefault="001421FC" w:rsidP="001421FC">
      <w:pPr>
        <w:pStyle w:val="LabStepScreenshotLevel2"/>
      </w:pPr>
      <w:r>
        <w:drawing>
          <wp:inline distT="0" distB="0" distL="0" distR="0" wp14:anchorId="67288165" wp14:editId="77313989">
            <wp:extent cx="4651406" cy="1421745"/>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4775"/>
                    <a:stretch/>
                  </pic:blipFill>
                  <pic:spPr bwMode="auto">
                    <a:xfrm>
                      <a:off x="0" y="0"/>
                      <a:ext cx="4807359" cy="1469414"/>
                    </a:xfrm>
                    <a:prstGeom prst="rect">
                      <a:avLst/>
                    </a:prstGeom>
                    <a:noFill/>
                    <a:ln>
                      <a:noFill/>
                    </a:ln>
                    <a:extLst>
                      <a:ext uri="{53640926-AAD7-44D8-BBD7-CCE9431645EC}">
                        <a14:shadowObscured xmlns:a14="http://schemas.microsoft.com/office/drawing/2010/main"/>
                      </a:ext>
                    </a:extLst>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0D03E131" w:rsidR="001421FC" w:rsidRDefault="001421FC" w:rsidP="001421FC">
      <w:pPr>
        <w:pStyle w:val="LabStepScreenshotLevel2"/>
      </w:pPr>
      <w:r>
        <w:drawing>
          <wp:inline distT="0" distB="0" distL="0" distR="0" wp14:anchorId="1E3F91E9" wp14:editId="0C9399E1">
            <wp:extent cx="1522034" cy="87256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a:extLst>
                        <a:ext uri="{28A0092B-C50C-407E-A947-70E740481C1C}">
                          <a14:useLocalDpi xmlns:a14="http://schemas.microsoft.com/office/drawing/2010/main" val="0"/>
                        </a:ext>
                      </a:extLst>
                    </a:blip>
                    <a:srcRect t="39892" b="8109"/>
                    <a:stretch/>
                  </pic:blipFill>
                  <pic:spPr bwMode="auto">
                    <a:xfrm>
                      <a:off x="0" y="0"/>
                      <a:ext cx="1569120" cy="899558"/>
                    </a:xfrm>
                    <a:prstGeom prst="rect">
                      <a:avLst/>
                    </a:prstGeom>
                    <a:noFill/>
                    <a:ln>
                      <a:noFill/>
                    </a:ln>
                    <a:extLst>
                      <a:ext uri="{53640926-AAD7-44D8-BBD7-CCE9431645EC}">
                        <a14:shadowObscured xmlns:a14="http://schemas.microsoft.com/office/drawing/2010/main"/>
                      </a:ext>
                    </a:extLst>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186B4288" w:rsidR="00845747" w:rsidRDefault="00D95327" w:rsidP="00845747">
      <w:pPr>
        <w:pStyle w:val="LabStepScreenshotLevel2"/>
      </w:pPr>
      <w:r>
        <w:drawing>
          <wp:inline distT="0" distB="0" distL="0" distR="0" wp14:anchorId="78A6517B" wp14:editId="6909871B">
            <wp:extent cx="5600874" cy="1744857"/>
            <wp:effectExtent l="19050" t="19050" r="1905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65207" cy="1764899"/>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05A6B8C0" w:rsidR="00845747" w:rsidRDefault="00845747" w:rsidP="00845747">
      <w:pPr>
        <w:pStyle w:val="LabStepScreenshotLevel2"/>
      </w:pPr>
      <w:r>
        <w:drawing>
          <wp:inline distT="0" distB="0" distL="0" distR="0" wp14:anchorId="39495832" wp14:editId="3C19E2AD">
            <wp:extent cx="1129957" cy="10323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56785" cy="1056898"/>
                    </a:xfrm>
                    <a:prstGeom prst="rect">
                      <a:avLst/>
                    </a:prstGeom>
                    <a:noFill/>
                    <a:ln>
                      <a:no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1D172CBD" w:rsidR="00845747" w:rsidRDefault="00845747" w:rsidP="00845747">
      <w:pPr>
        <w:pStyle w:val="LabStepScreenshotLevel2"/>
      </w:pPr>
      <w:r>
        <w:drawing>
          <wp:inline distT="0" distB="0" distL="0" distR="0" wp14:anchorId="5B04ABA8" wp14:editId="4529695C">
            <wp:extent cx="4589003" cy="168721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4678" cy="1718715"/>
                    </a:xfrm>
                    <a:prstGeom prst="rect">
                      <a:avLst/>
                    </a:prstGeom>
                    <a:noFill/>
                    <a:ln>
                      <a:no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C2D675C" w:rsidR="00E4752E" w:rsidRDefault="00E4752E" w:rsidP="00E4752E">
      <w:pPr>
        <w:pStyle w:val="LabStepScreenshotLevel2"/>
      </w:pPr>
      <w:r>
        <w:drawing>
          <wp:inline distT="0" distB="0" distL="0" distR="0" wp14:anchorId="324C61EE" wp14:editId="371D6978">
            <wp:extent cx="3380854" cy="110318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a:extLst>
                        <a:ext uri="{28A0092B-C50C-407E-A947-70E740481C1C}">
                          <a14:useLocalDpi xmlns:a14="http://schemas.microsoft.com/office/drawing/2010/main" val="0"/>
                        </a:ext>
                      </a:extLst>
                    </a:blip>
                    <a:srcRect b="19146"/>
                    <a:stretch/>
                  </pic:blipFill>
                  <pic:spPr bwMode="auto">
                    <a:xfrm>
                      <a:off x="0" y="0"/>
                      <a:ext cx="3487797" cy="1138076"/>
                    </a:xfrm>
                    <a:prstGeom prst="rect">
                      <a:avLst/>
                    </a:prstGeom>
                    <a:noFill/>
                    <a:ln>
                      <a:noFill/>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proofErr w:type="spellStart"/>
      <w:r w:rsidR="00EC71F1" w:rsidRPr="00EC71F1">
        <w:rPr>
          <w:b/>
          <w:bCs/>
        </w:rPr>
        <w:t>UserOwnsData.csproj</w:t>
      </w:r>
      <w:proofErr w:type="spellEnd"/>
      <w:r w:rsidR="00EC71F1">
        <w:t xml:space="preserve"> in an editor window.</w:t>
      </w:r>
    </w:p>
    <w:p w14:paraId="3997123B" w14:textId="1536CA5B" w:rsidR="00A1447F" w:rsidRDefault="00A1447F" w:rsidP="00A1447F">
      <w:pPr>
        <w:pStyle w:val="LabStepScreenshotLevel2"/>
      </w:pPr>
      <w:r>
        <w:drawing>
          <wp:inline distT="0" distB="0" distL="0" distR="0" wp14:anchorId="320B909D" wp14:editId="5FADE1E9">
            <wp:extent cx="4659469" cy="205887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2440" cy="2095538"/>
                    </a:xfrm>
                    <a:prstGeom prst="rect">
                      <a:avLst/>
                    </a:prstGeom>
                    <a:noFill/>
                    <a:ln>
                      <a:no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Version="0.2.3-preview" /&gt;</w:t>
      </w:r>
    </w:p>
    <w:p w14:paraId="50F5E00B"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Version="0.2.3-preview"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27A3D6CB" w:rsidR="001532CD" w:rsidRDefault="001532CD" w:rsidP="001532CD">
      <w:pPr>
        <w:pStyle w:val="LabStepScreenshotLevel2"/>
      </w:pPr>
      <w:r>
        <w:drawing>
          <wp:inline distT="0" distB="0" distL="0" distR="0" wp14:anchorId="2A021D5E" wp14:editId="46BBCA6F">
            <wp:extent cx="1964485" cy="39765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29946" cy="410905"/>
                    </a:xfrm>
                    <a:prstGeom prst="rect">
                      <a:avLst/>
                    </a:prstGeom>
                    <a:noFill/>
                    <a:ln>
                      <a:noFill/>
                    </a:ln>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5978BF40" w:rsidR="00E4752E" w:rsidRDefault="001532CD" w:rsidP="00E4752E">
      <w:pPr>
        <w:pStyle w:val="LabStepScreenshotLevel2"/>
      </w:pPr>
      <w:r>
        <w:drawing>
          <wp:inline distT="0" distB="0" distL="0" distR="0" wp14:anchorId="6F42D7E2" wp14:editId="48573442">
            <wp:extent cx="2519025" cy="201634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54043" cy="2044370"/>
                    </a:xfrm>
                    <a:prstGeom prst="rect">
                      <a:avLst/>
                    </a:prstGeom>
                    <a:noFill/>
                    <a:ln>
                      <a:no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01E2AF92">
            <wp:extent cx="3626518" cy="838395"/>
            <wp:effectExtent l="19050" t="19050" r="1206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3895223" cy="90051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6FDD6471" w:rsidR="001473E0" w:rsidRDefault="001473E0" w:rsidP="001473E0">
      <w:pPr>
        <w:pStyle w:val="LabStepScreenshotLevel2"/>
      </w:pPr>
      <w:r>
        <w:drawing>
          <wp:inline distT="0" distB="0" distL="0" distR="0" wp14:anchorId="1F315293" wp14:editId="53EF5711">
            <wp:extent cx="3396676" cy="1107723"/>
            <wp:effectExtent l="19050" t="19050" r="1333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0700"/>
                    <a:stretch/>
                  </pic:blipFill>
                  <pic:spPr bwMode="auto">
                    <a:xfrm>
                      <a:off x="0" y="0"/>
                      <a:ext cx="3556404" cy="115981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26A93A81" w:rsidR="001473E0" w:rsidRDefault="00015FD8" w:rsidP="001473E0">
      <w:pPr>
        <w:pStyle w:val="LabStepScreenshotLevel2"/>
      </w:pPr>
      <w:r>
        <w:drawing>
          <wp:inline distT="0" distB="0" distL="0" distR="0" wp14:anchorId="0DAEC4E6" wp14:editId="0DF280C9">
            <wp:extent cx="3732102" cy="1001538"/>
            <wp:effectExtent l="19050" t="19050" r="2095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3396"/>
                    <a:stretch/>
                  </pic:blipFill>
                  <pic:spPr bwMode="auto">
                    <a:xfrm>
                      <a:off x="0" y="0"/>
                      <a:ext cx="3818683" cy="102477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55C6E278"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3FF7D7D2" w14:textId="12991330" w:rsidR="00461D94" w:rsidRDefault="00461D94" w:rsidP="00461D94">
      <w:pPr>
        <w:pStyle w:val="LabExerciseCallout"/>
      </w:pPr>
      <w:r>
        <w:t xml:space="preserve">Fill out the post-lab survey. We will add you name to </w:t>
      </w:r>
    </w:p>
    <w:p w14:paraId="6CD44A33" w14:textId="64F822DD" w:rsidR="00461D94" w:rsidRDefault="00461D94" w:rsidP="00461D94">
      <w:pPr>
        <w:pStyle w:val="Heading3"/>
      </w:pPr>
      <w:r>
        <w:t xml:space="preserve">Campers Challenge: Extend the </w:t>
      </w:r>
      <w:proofErr w:type="spellStart"/>
      <w:r>
        <w:t>UserOwnsData</w:t>
      </w:r>
      <w:proofErr w:type="spellEnd"/>
      <w:r>
        <w:t xml:space="preserve"> Project with Extra </w:t>
      </w:r>
      <w:r w:rsidR="00E14DF1">
        <w:t>Functionality</w:t>
      </w:r>
    </w:p>
    <w:p w14:paraId="272F8695" w14:textId="77777777" w:rsidR="00461D94" w:rsidRDefault="00461D94" w:rsidP="00461D94">
      <w:pPr>
        <w:pStyle w:val="LabExerciseLeadIn"/>
      </w:pPr>
      <w:r>
        <w:t>In this exercise, you will create a new confidential client application in the Azure portal and you will configure the application’s required permissions to provide the access you need to call into the Power BI Service API.</w:t>
      </w:r>
    </w:p>
    <w:p w14:paraId="0B2385E5" w14:textId="027D4AE7" w:rsidR="00461D94" w:rsidRDefault="00461D94" w:rsidP="00461D94">
      <w:pPr>
        <w:pStyle w:val="LabStepNumbered"/>
        <w:numPr>
          <w:ilvl w:val="0"/>
          <w:numId w:val="29"/>
        </w:numPr>
      </w:pPr>
      <w:proofErr w:type="spellStart"/>
      <w:r>
        <w:t>aaaa</w:t>
      </w:r>
      <w:proofErr w:type="spellEnd"/>
    </w:p>
    <w:sectPr w:rsidR="00461D94" w:rsidSect="00487314">
      <w:headerReference w:type="default" r:id="rId113"/>
      <w:footerReference w:type="default" r:id="rId114"/>
      <w:headerReference w:type="first" r:id="rId115"/>
      <w:footerReference w:type="first" r:id="rId116"/>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B2626B" w14:textId="77777777" w:rsidR="004A6095" w:rsidRDefault="004A6095" w:rsidP="005F53BE">
      <w:pPr>
        <w:spacing w:before="0" w:after="0"/>
      </w:pPr>
      <w:r>
        <w:separator/>
      </w:r>
    </w:p>
  </w:endnote>
  <w:endnote w:type="continuationSeparator" w:id="0">
    <w:p w14:paraId="0D643AB2" w14:textId="77777777" w:rsidR="004A6095" w:rsidRDefault="004A6095"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D76FCB" w:rsidRPr="00487314" w:rsidRDefault="00D76FCB"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D76FCB" w:rsidRPr="00487314" w:rsidRDefault="00D76FCB"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538C6" w14:textId="77777777" w:rsidR="004A6095" w:rsidRDefault="004A6095" w:rsidP="005F53BE">
      <w:pPr>
        <w:spacing w:before="0" w:after="0"/>
      </w:pPr>
      <w:r>
        <w:separator/>
      </w:r>
    </w:p>
  </w:footnote>
  <w:footnote w:type="continuationSeparator" w:id="0">
    <w:p w14:paraId="0BEF95BA" w14:textId="77777777" w:rsidR="004A6095" w:rsidRDefault="004A6095"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788E02B9" w:rsidR="00D76FCB" w:rsidRPr="009F40E8" w:rsidRDefault="00D76FCB" w:rsidP="009F40E8">
    <w:pPr>
      <w:pStyle w:val="Header"/>
      <w:pBdr>
        <w:bottom w:val="single" w:sz="4" w:space="0" w:color="auto"/>
      </w:pBdr>
      <w:spacing w:before="240"/>
    </w:pPr>
    <w:r>
      <w:t xml:space="preserve">Power BI Dev Camp </w:t>
    </w:r>
    <w:r w:rsidR="00261AC0">
      <w:t>Tutorial</w:t>
    </w:r>
    <w:r>
      <w:t xml:space="preserve">: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Aug 24,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D76FCB" w:rsidRDefault="00D76FCB"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26"/>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21FC"/>
    <w:rsid w:val="00145170"/>
    <w:rsid w:val="00145F55"/>
    <w:rsid w:val="001473E0"/>
    <w:rsid w:val="00150C7F"/>
    <w:rsid w:val="0015183C"/>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5F"/>
    <w:rsid w:val="001869FD"/>
    <w:rsid w:val="00186D19"/>
    <w:rsid w:val="001874CD"/>
    <w:rsid w:val="00187809"/>
    <w:rsid w:val="0019043E"/>
    <w:rsid w:val="001908A7"/>
    <w:rsid w:val="0019184F"/>
    <w:rsid w:val="0019351B"/>
    <w:rsid w:val="001940C9"/>
    <w:rsid w:val="00194359"/>
    <w:rsid w:val="00194663"/>
    <w:rsid w:val="00195940"/>
    <w:rsid w:val="001A07AE"/>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72F2"/>
    <w:rsid w:val="002123ED"/>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75A"/>
    <w:rsid w:val="003C6DDF"/>
    <w:rsid w:val="003D255D"/>
    <w:rsid w:val="003D263C"/>
    <w:rsid w:val="003D29F1"/>
    <w:rsid w:val="003D5448"/>
    <w:rsid w:val="003D6ED3"/>
    <w:rsid w:val="003D7129"/>
    <w:rsid w:val="003E19F8"/>
    <w:rsid w:val="003E2516"/>
    <w:rsid w:val="003E2F99"/>
    <w:rsid w:val="003E3577"/>
    <w:rsid w:val="003E3F8A"/>
    <w:rsid w:val="003E592A"/>
    <w:rsid w:val="003E595B"/>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6425"/>
    <w:rsid w:val="00596959"/>
    <w:rsid w:val="005A1F36"/>
    <w:rsid w:val="005A358D"/>
    <w:rsid w:val="005A426B"/>
    <w:rsid w:val="005A79E2"/>
    <w:rsid w:val="005B07AE"/>
    <w:rsid w:val="005B1D0B"/>
    <w:rsid w:val="005B292E"/>
    <w:rsid w:val="005B372E"/>
    <w:rsid w:val="005B51DA"/>
    <w:rsid w:val="005B5B4C"/>
    <w:rsid w:val="005B5E87"/>
    <w:rsid w:val="005C074B"/>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B06"/>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B10A1"/>
    <w:rsid w:val="00DB1ACC"/>
    <w:rsid w:val="00DB2302"/>
    <w:rsid w:val="00DB26A7"/>
    <w:rsid w:val="00DB3A0D"/>
    <w:rsid w:val="00DB509B"/>
    <w:rsid w:val="00DB5602"/>
    <w:rsid w:val="00DB57D7"/>
    <w:rsid w:val="00DB5BD2"/>
    <w:rsid w:val="00DC0B98"/>
    <w:rsid w:val="00DC27C3"/>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3F4"/>
    <w:rsid w:val="00F0629B"/>
    <w:rsid w:val="00F06C01"/>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A2D"/>
    <w:rsid w:val="00F82289"/>
    <w:rsid w:val="00F828EC"/>
    <w:rsid w:val="00F82A54"/>
    <w:rsid w:val="00F83265"/>
    <w:rsid w:val="00F85D6A"/>
    <w:rsid w:val="00F942C6"/>
    <w:rsid w:val="00F951FE"/>
    <w:rsid w:val="00F97D51"/>
    <w:rsid w:val="00FA27DF"/>
    <w:rsid w:val="00FA7997"/>
    <w:rsid w:val="00FB08B8"/>
    <w:rsid w:val="00FB0D31"/>
    <w:rsid w:val="00FB26FA"/>
    <w:rsid w:val="00FB54DC"/>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3E19F8"/>
    <w:pPr>
      <w:keepNext/>
      <w:pBdr>
        <w:bottom w:val="single" w:sz="2" w:space="1" w:color="969696"/>
      </w:pBdr>
      <w:spacing w:before="240" w:after="0"/>
      <w:outlineLvl w:val="1"/>
    </w:pPr>
    <w:rPr>
      <w:rFonts w:ascii="Arial Black" w:hAnsi="Arial Black"/>
      <w:color w:val="auto"/>
      <w:sz w:val="24"/>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3E19F8"/>
    <w:rPr>
      <w:rFonts w:ascii="Arial Black" w:hAnsi="Arial Black"/>
      <w:sz w:val="24"/>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footer" Target="footer1.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github.com/Microsoft/PowerBI-JavaScript/wiki"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PowerBiDevCamp/Camp-Sessions/raw/master/Power%20BI%20Dev%20Camp%20Setup%20Guide.docx"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2.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yperlink" Target="https://github.com/PowerBiDevCamp/NetCore-UserOwnsData-Tutorial/raw/master/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5742</TotalTime>
  <Pages>37</Pages>
  <Words>8941</Words>
  <Characters>50965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59787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42</cp:revision>
  <cp:lastPrinted>2018-10-24T18:23:00Z</cp:lastPrinted>
  <dcterms:created xsi:type="dcterms:W3CDTF">2020-08-12T19:57:00Z</dcterms:created>
  <dcterms:modified xsi:type="dcterms:W3CDTF">2020-08-24T21:32:00Z</dcterms:modified>
</cp:coreProperties>
</file>