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3559C074" w:rsidR="00D971EC" w:rsidRDefault="00B25BDB" w:rsidP="009B1844">
      <w:pPr>
        <w:pStyle w:val="Heading2"/>
      </w:pPr>
      <w:r>
        <w:t xml:space="preserve">Developing for </w:t>
      </w:r>
      <w:r w:rsidR="00D6161E">
        <w:t xml:space="preserve">User-Owns-Data Embedding </w:t>
      </w:r>
      <w:r>
        <w:t>using .NET Core</w:t>
      </w:r>
    </w:p>
    <w:p w14:paraId="268E4704" w14:textId="3C3DA698" w:rsidR="00A7196F" w:rsidRDefault="00D517B6" w:rsidP="009B1844">
      <w:pPr>
        <w:pStyle w:val="LabExerciseLeadIn"/>
      </w:pPr>
      <w:r>
        <w:t>In this lab</w:t>
      </w:r>
      <w:r w:rsidR="00624612">
        <w:t xml:space="preserve">, you will create a new .NET Core project and go through all the steps required to implement Power BI embedding. You will use the new Microsoft Authentication Library named </w:t>
      </w:r>
      <w:proofErr w:type="spellStart"/>
      <w:r w:rsidR="00624612">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Then you will work through creating the server-side C# code and the client-side JavaScript code to embed a simple Power BI report on a custom Web page. In the later exercise of the lab, you will support for </w:t>
      </w:r>
      <w:proofErr w:type="spellStart"/>
      <w:r w:rsidR="003E3F8A">
        <w:t>npm</w:t>
      </w:r>
      <w:proofErr w:type="spellEnd"/>
      <w:r w:rsidR="003E3F8A">
        <w:t>, TypeScript and webpack so that you can move the client-side code from JavaScript to TypeScript where 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46C5BC6" w:rsidR="00D517B6" w:rsidRDefault="00D517B6" w:rsidP="009B1844">
      <w:pPr>
        <w:pStyle w:val="LabExerciseLeadIn"/>
      </w:pPr>
      <w:r>
        <w:t xml:space="preserve">Please refer to the setup document for this lab </w:t>
      </w:r>
      <w:r w:rsidR="00ED1C1C">
        <w:t>if you need more detail on how to configure your developer workstation.</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21394865" w:rsidR="005125ED" w:rsidRDefault="009F4A66" w:rsidP="005125ED">
      <w:pPr>
        <w:pStyle w:val="LabStepCodeBlockLevel2"/>
      </w:pPr>
      <w:hyperlink r:id="rId13" w:history="1">
        <w:r w:rsidR="005125ED" w:rsidRPr="00950754">
          <w:rPr>
            <w:rStyle w:val="Hyperlink"/>
          </w:rPr>
          <w:t>https://github.com/TedPattison/NetCore-UserOwnsData-Tutorial/raw/master/StudentLabFiles.zip</w:t>
        </w:r>
      </w:hyperlink>
      <w:r w:rsidR="005125ED">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33C35699" w:rsidR="005125ED" w:rsidRDefault="005125ED" w:rsidP="005125ED">
      <w:pPr>
        <w:pStyle w:val="LabStepScreenshotLevel2"/>
      </w:pPr>
      <w:r>
        <w:drawing>
          <wp:inline distT="0" distB="0" distL="0" distR="0" wp14:anchorId="7824EA85" wp14:editId="6861D116">
            <wp:extent cx="4203255" cy="1545863"/>
            <wp:effectExtent l="19050" t="19050" r="26035" b="165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1868" cy="1629942"/>
                    </a:xfrm>
                    <a:prstGeom prst="rect">
                      <a:avLst/>
                    </a:prstGeom>
                    <a:noFill/>
                    <a:ln>
                      <a:solidFill>
                        <a:schemeClr val="tx1">
                          <a:lumMod val="50000"/>
                          <a:lumOff val="50000"/>
                        </a:schemeClr>
                      </a:solidFill>
                    </a:ln>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31B63B74">
            <wp:extent cx="4272122" cy="1220606"/>
            <wp:effectExtent l="19050" t="19050" r="14605" b="177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6471" cy="1244706"/>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265CEDED"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452CCA9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and issuing 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16EC71C2" w:rsidR="009C438B" w:rsidRDefault="002D2FBA" w:rsidP="009C438B">
      <w:pPr>
        <w:pStyle w:val="LabStepScreenshotLevel2"/>
      </w:pPr>
      <w:r>
        <w:drawing>
          <wp:inline distT="0" distB="0" distL="0" distR="0" wp14:anchorId="579C8DA1" wp14:editId="6E13EC92">
            <wp:extent cx="4298302" cy="2053636"/>
            <wp:effectExtent l="0" t="0" r="762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2614" cy="2103474"/>
                    </a:xfrm>
                    <a:prstGeom prst="rect">
                      <a:avLst/>
                    </a:prstGeom>
                    <a:noFill/>
                    <a:ln>
                      <a:noFill/>
                    </a:ln>
                  </pic:spPr>
                </pic:pic>
              </a:graphicData>
            </a:graphic>
          </wp:inline>
        </w:drawing>
      </w:r>
    </w:p>
    <w:p w14:paraId="2F5E3CD0" w14:textId="14EDC6D5"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 xml:space="preserve">before that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051EC47" w:rsidR="00C20379" w:rsidRDefault="002545EB" w:rsidP="00C20379">
      <w:pPr>
        <w:pStyle w:val="LabStepScreenshotLevel2"/>
      </w:pPr>
      <w:r>
        <w:drawing>
          <wp:inline distT="0" distB="0" distL="0" distR="0" wp14:anchorId="627AD6BD" wp14:editId="47E0E177">
            <wp:extent cx="4414913" cy="23493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0896" cy="2384417"/>
                    </a:xfrm>
                    <a:prstGeom prst="rect">
                      <a:avLst/>
                    </a:prstGeom>
                    <a:noFill/>
                    <a:ln>
                      <a:no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353967C6" w:rsidR="002545EB" w:rsidRDefault="002545EB" w:rsidP="002545EB">
      <w:pPr>
        <w:pStyle w:val="LabStepScreenshotLevel2"/>
      </w:pPr>
      <w:r>
        <w:drawing>
          <wp:inline distT="0" distB="0" distL="0" distR="0" wp14:anchorId="04E7A1A6" wp14:editId="20E20EBC">
            <wp:extent cx="5753444" cy="1489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3408" cy="1512450"/>
                    </a:xfrm>
                    <a:prstGeom prst="rect">
                      <a:avLst/>
                    </a:prstGeom>
                    <a:noFill/>
                    <a:ln>
                      <a:no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77FB2857" w:rsidR="002545EB" w:rsidRDefault="002545EB" w:rsidP="002545EB">
      <w:pPr>
        <w:pStyle w:val="LabStepScreenshotLevel2"/>
      </w:pPr>
      <w:r>
        <w:drawing>
          <wp:inline distT="0" distB="0" distL="0" distR="0" wp14:anchorId="1A56EC75" wp14:editId="068F09FA">
            <wp:extent cx="5956663" cy="229221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535" cy="2294471"/>
                    </a:xfrm>
                    <a:prstGeom prst="rect">
                      <a:avLst/>
                    </a:prstGeom>
                    <a:noFill/>
                    <a:ln>
                      <a:noFill/>
                    </a:ln>
                  </pic:spPr>
                </pic:pic>
              </a:graphicData>
            </a:graphic>
          </wp:inline>
        </w:drawing>
      </w:r>
    </w:p>
    <w:p w14:paraId="57005C0A" w14:textId="27FE2F44" w:rsidR="002545EB" w:rsidRDefault="00801C24" w:rsidP="00801C24">
      <w:pPr>
        <w:pStyle w:val="LabExerciseCallout"/>
      </w:pPr>
      <w:r>
        <w:t>It is OK if you have other Visual Studio Code extensions installed as well. It's just important to 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4914E8A6" w:rsidR="002D2FBA" w:rsidRDefault="00E6537E" w:rsidP="00F47CFB">
      <w:pPr>
        <w:pStyle w:val="LabStepNumberedLevel2"/>
        <w:numPr>
          <w:ilvl w:val="1"/>
          <w:numId w:val="22"/>
        </w:numPr>
      </w:pPr>
      <w:r>
        <w:t xml:space="preserve">The script begin by </w:t>
      </w:r>
      <w:r w:rsidRPr="00B54D65">
        <w:rPr>
          <w:b/>
          <w:bCs/>
        </w:rPr>
        <w:t>calling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Down below, you can see the call to the New-</w:t>
      </w:r>
      <w:proofErr w:type="spellStart"/>
      <w: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399F6A7E"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4289CD81">
            <wp:extent cx="3614487" cy="2646185"/>
            <wp:effectExtent l="19050" t="19050" r="24130" b="2095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3282" cy="2747797"/>
                    </a:xfrm>
                    <a:prstGeom prst="rect">
                      <a:avLst/>
                    </a:prstGeom>
                    <a:noFill/>
                    <a:ln>
                      <a:solidFill>
                        <a:schemeClr val="tx1">
                          <a:lumMod val="50000"/>
                          <a:lumOff val="50000"/>
                        </a:schemeClr>
                      </a:solidFill>
                    </a:ln>
                  </pic:spPr>
                </pic:pic>
              </a:graphicData>
            </a:graphic>
          </wp:inline>
        </w:drawing>
      </w:r>
    </w:p>
    <w:p w14:paraId="699B8B7B" w14:textId="5DD88C16"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071CD262" w:rsidR="00882615" w:rsidRDefault="00882615" w:rsidP="00882615">
      <w:pPr>
        <w:pStyle w:val="LabStepScreenshotLevel2"/>
      </w:pPr>
      <w:r>
        <w:drawing>
          <wp:inline distT="0" distB="0" distL="0" distR="0" wp14:anchorId="79214B6D" wp14:editId="2EC9C706">
            <wp:extent cx="5358063" cy="2944701"/>
            <wp:effectExtent l="0" t="0" r="0" b="82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4098" cy="2980993"/>
                    </a:xfrm>
                    <a:prstGeom prst="rect">
                      <a:avLst/>
                    </a:prstGeom>
                    <a:noFill/>
                    <a:ln>
                      <a:noFill/>
                    </a:ln>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6AEC6F9F" w:rsidR="00882615" w:rsidRDefault="00882615" w:rsidP="00882615">
      <w:pPr>
        <w:pStyle w:val="LabStepScreenshotLevel2"/>
      </w:pPr>
      <w:r w:rsidRPr="000E3CB1">
        <w:rPr>
          <w:b/>
          <w:bCs/>
        </w:rPr>
        <w:drawing>
          <wp:inline distT="0" distB="0" distL="0" distR="0" wp14:anchorId="6771B20A" wp14:editId="48EACC8C">
            <wp:extent cx="5991726" cy="3283709"/>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5976"/>
                    <a:stretch/>
                  </pic:blipFill>
                  <pic:spPr bwMode="auto">
                    <a:xfrm>
                      <a:off x="0" y="0"/>
                      <a:ext cx="6089024" cy="3337032"/>
                    </a:xfrm>
                    <a:prstGeom prst="rect">
                      <a:avLst/>
                    </a:prstGeom>
                    <a:noFill/>
                    <a:ln>
                      <a:noFill/>
                    </a:ln>
                    <a:extLst>
                      <a:ext uri="{53640926-AAD7-44D8-BBD7-CCE9431645EC}">
                        <a14:shadowObscured xmlns:a14="http://schemas.microsoft.com/office/drawing/2010/main"/>
                      </a:ext>
                    </a:extLst>
                  </pic:spPr>
                </pic:pic>
              </a:graphicData>
            </a:graphic>
          </wp:inline>
        </w:drawing>
      </w:r>
    </w:p>
    <w:p w14:paraId="4D221B41" w14:textId="52544160"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5"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r w:rsidR="003A5E89">
        <w:t>.</w:t>
      </w:r>
    </w:p>
    <w:p w14:paraId="38302934" w14:textId="27E253C5"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Microsoft.Identoty.Web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3A31AD8D" w:rsidR="00844FD4" w:rsidRDefault="00844FD4" w:rsidP="00844FD4">
      <w:pPr>
        <w:pStyle w:val="LabStepScreenshotLevel2"/>
      </w:pPr>
      <w:r>
        <w:drawing>
          <wp:inline distT="0" distB="0" distL="0" distR="0" wp14:anchorId="3BEC8E29" wp14:editId="530A6375">
            <wp:extent cx="4840141" cy="22542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7925" cy="2309107"/>
                    </a:xfrm>
                    <a:prstGeom prst="rect">
                      <a:avLst/>
                    </a:prstGeom>
                    <a:noFill/>
                    <a:ln>
                      <a:noFill/>
                    </a:ln>
                  </pic:spPr>
                </pic:pic>
              </a:graphicData>
            </a:graphic>
          </wp:inline>
        </w:drawing>
      </w:r>
    </w:p>
    <w:p w14:paraId="001E0B99" w14:textId="20E44B76" w:rsidR="00844FD4" w:rsidRDefault="000E3CB1" w:rsidP="00844FD4">
      <w:pPr>
        <w:pStyle w:val="LabStepNumberedLevel2"/>
      </w:pPr>
      <w:r>
        <w:t>Please your cursor b</w:t>
      </w:r>
      <w:r w:rsidR="00844FD4">
        <w:t xml:space="preserve">elow the existing </w:t>
      </w:r>
      <w:r w:rsidRPr="000E3CB1">
        <w:rPr>
          <w:b/>
          <w:bCs/>
        </w:rPr>
        <w:t>using</w:t>
      </w:r>
      <w:r>
        <w:t xml:space="preserve"> </w:t>
      </w:r>
      <w:r w:rsidR="00844FD4">
        <w:t>statements</w:t>
      </w:r>
      <w:r>
        <w:t xml:space="preserve"> and </w:t>
      </w:r>
      <w:r w:rsidR="00844FD4">
        <w:t xml:space="preserve">add the following </w:t>
      </w:r>
      <w:r w:rsidRPr="000E3CB1">
        <w:rPr>
          <w:b/>
          <w:bCs/>
        </w:rPr>
        <w:t>using</w:t>
      </w:r>
      <w:r>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19438DCB"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 and locate and delete the code which calls </w:t>
      </w:r>
      <w:proofErr w:type="spellStart"/>
      <w:r w:rsidRPr="000E3CB1">
        <w:rPr>
          <w:b/>
          <w:bCs/>
        </w:rPr>
        <w:t>services.AddAuthentication</w:t>
      </w:r>
      <w:proofErr w:type="spellEnd"/>
      <w:r>
        <w:t>.</w:t>
      </w:r>
    </w:p>
    <w:p w14:paraId="333C6D72" w14:textId="7AB94896" w:rsidR="00844FD4" w:rsidRDefault="00844FD4" w:rsidP="00844FD4">
      <w:pPr>
        <w:pStyle w:val="LabStepScreenshotLevel2"/>
      </w:pPr>
      <w:r>
        <w:drawing>
          <wp:inline distT="0" distB="0" distL="0" distR="0" wp14:anchorId="1C45752E" wp14:editId="536A2331">
            <wp:extent cx="4648740" cy="684397"/>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043" cy="726253"/>
                    </a:xfrm>
                    <a:prstGeom prst="rect">
                      <a:avLst/>
                    </a:prstGeom>
                    <a:noFill/>
                    <a:ln>
                      <a:no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46E1362D"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Pr="00FB26FA">
        <w:rPr>
          <w:b/>
          <w:bCs/>
        </w:rPr>
        <w:t>Site.css</w:t>
      </w:r>
      <w:r>
        <w:t xml:space="preserve"> file</w:t>
      </w:r>
      <w:r w:rsidR="00FB26FA">
        <w:t>.</w:t>
      </w:r>
    </w:p>
    <w:p w14:paraId="10BDA671" w14:textId="68F3184D" w:rsidR="00FB26FA" w:rsidRDefault="00FB26FA" w:rsidP="00844FD4">
      <w:pPr>
        <w:pStyle w:val="LabStepNumberedLevel2"/>
      </w:pPr>
      <w:r>
        <w:t xml:space="preserve">Expand the </w:t>
      </w:r>
      <w:proofErr w:type="spellStart"/>
      <w:r w:rsidRPr="00FB26FA">
        <w:rPr>
          <w:b/>
          <w:bCs/>
        </w:rPr>
        <w:t>wwwroot</w:t>
      </w:r>
      <w:proofErr w:type="spellEnd"/>
      <w:r>
        <w:t xml:space="preserve"> folder and then inside that expand the </w:t>
      </w:r>
      <w:proofErr w:type="spellStart"/>
      <w:r w:rsidRPr="00FB26FA">
        <w:rPr>
          <w:b/>
          <w:bCs/>
        </w:rPr>
        <w:t>css</w:t>
      </w:r>
      <w:proofErr w:type="spellEnd"/>
      <w:r>
        <w:t xml:space="preserve"> folder 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03205C97" w:rsidR="00844FD4" w:rsidRDefault="00844FD4" w:rsidP="00844FD4">
      <w:pPr>
        <w:pStyle w:val="LabStepNumberedLevel2"/>
      </w:pPr>
      <w:r>
        <w:t xml:space="preserve">Locate </w:t>
      </w:r>
      <w:r w:rsidR="00FB26FA">
        <w:t xml:space="preserve">and open the </w:t>
      </w:r>
      <w:r>
        <w:t>C</w:t>
      </w:r>
      <w:r w:rsidR="00FB26FA">
        <w:t>S</w:t>
      </w:r>
      <w:r>
        <w:t xml:space="preserve">S file </w:t>
      </w:r>
      <w:r w:rsidR="00FB26FA">
        <w:t xml:space="preserve">that is automatically included in new .NET Core projects named </w:t>
      </w:r>
      <w:r w:rsidR="00FB26FA" w:rsidRPr="00FB26FA">
        <w:rPr>
          <w:b/>
          <w:bCs/>
        </w:rPr>
        <w:t>site.css</w:t>
      </w:r>
      <w:r w:rsidR="00FB26FA">
        <w:t>.</w:t>
      </w:r>
    </w:p>
    <w:p w14:paraId="4A9BD1A3" w14:textId="5F9CED23" w:rsidR="00022C91" w:rsidRDefault="00022C91" w:rsidP="00022C91">
      <w:pPr>
        <w:pStyle w:val="LabStepScreenshotLevel2"/>
      </w:pPr>
      <w:r>
        <w:drawing>
          <wp:inline distT="0" distB="0" distL="0" distR="0" wp14:anchorId="29E9CFDF" wp14:editId="542D3C6C">
            <wp:extent cx="1563983" cy="2156347"/>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0895" cy="2207240"/>
                    </a:xfrm>
                    <a:prstGeom prst="rect">
                      <a:avLst/>
                    </a:prstGeom>
                    <a:noFill/>
                    <a:ln>
                      <a:noFill/>
                    </a:ln>
                  </pic:spPr>
                </pic:pic>
              </a:graphicData>
            </a:graphic>
          </wp:inline>
        </w:drawing>
      </w:r>
    </w:p>
    <w:p w14:paraId="5F1F634D" w14:textId="5242C1C5" w:rsidR="00022C91" w:rsidRDefault="00FB26FA" w:rsidP="00F47CFB">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sidRPr="00FB26FA">
        <w:rPr>
          <w:b/>
          <w:bCs/>
        </w:rPr>
        <w:t>site.css</w:t>
      </w:r>
      <w:r>
        <w:t>.</w:t>
      </w:r>
    </w:p>
    <w:p w14:paraId="6610853F" w14:textId="77E442C4" w:rsidR="00690D66" w:rsidRDefault="00690D66" w:rsidP="00F47CFB">
      <w:pPr>
        <w:pStyle w:val="LabStepNumberedLevel2"/>
      </w:pPr>
      <w:r>
        <w:t xml:space="preserve">Open the </w:t>
      </w:r>
      <w:r w:rsidRPr="00FB26FA">
        <w:rPr>
          <w:b/>
          <w:bCs/>
        </w:rPr>
        <w:t>site.css</w:t>
      </w:r>
      <w:r>
        <w:t xml:space="preserve"> file in the </w:t>
      </w:r>
      <w:proofErr w:type="spellStart"/>
      <w:r w:rsidRPr="00690D66">
        <w:rPr>
          <w:b/>
          <w:bCs/>
        </w:rPr>
        <w:t>StudentLabFiles</w:t>
      </w:r>
      <w:proofErr w:type="spellEnd"/>
      <w:r>
        <w:t xml:space="preserve"> folder in a text editor and copy its entire contents into the Windows clipboard.</w:t>
      </w:r>
    </w:p>
    <w:p w14:paraId="6121E986" w14:textId="64205910" w:rsidR="00690D66" w:rsidRDefault="00690D66" w:rsidP="00F47CFB">
      <w:pPr>
        <w:pStyle w:val="LabStepNumberedLevel2"/>
      </w:pPr>
      <w:r>
        <w:t xml:space="preserve">Copy the CSS styles from the </w:t>
      </w:r>
      <w:r w:rsidRPr="00FB26FA">
        <w:rPr>
          <w:b/>
          <w:bCs/>
        </w:rPr>
        <w:t>site.css</w:t>
      </w:r>
      <w:r>
        <w:t xml:space="preserve"> file in the </w:t>
      </w:r>
      <w:proofErr w:type="spellStart"/>
      <w:r w:rsidRPr="00690D66">
        <w:rPr>
          <w:b/>
          <w:bCs/>
        </w:rPr>
        <w:t>StudentLabFiles</w:t>
      </w:r>
      <w:proofErr w:type="spellEnd"/>
      <w:r>
        <w:t xml:space="preserve"> folder into the </w:t>
      </w:r>
      <w:r w:rsidRPr="00690D66">
        <w:rPr>
          <w:b/>
          <w:bCs/>
        </w:rPr>
        <w:t>site.css</w:t>
      </w:r>
      <w:r>
        <w:t xml:space="preserve"> file in your project.</w:t>
      </w:r>
    </w:p>
    <w:p w14:paraId="7AE5D5BE" w14:textId="6673D66C" w:rsidR="00022C91" w:rsidRDefault="00022C91" w:rsidP="00022C91">
      <w:pPr>
        <w:pStyle w:val="LabStepScreenshotLevel2"/>
      </w:pPr>
      <w:r>
        <w:drawing>
          <wp:inline distT="0" distB="0" distL="0" distR="0" wp14:anchorId="1C1E80DD" wp14:editId="6D06AA33">
            <wp:extent cx="5331243" cy="2238232"/>
            <wp:effectExtent l="0" t="0" r="317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8597" cy="2253914"/>
                    </a:xfrm>
                    <a:prstGeom prst="rect">
                      <a:avLst/>
                    </a:prstGeom>
                    <a:noFill/>
                    <a:ln>
                      <a:no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2FF5CF08" w:rsidR="00F47CFB" w:rsidRDefault="00C67756" w:rsidP="00C67756">
      <w:pPr>
        <w:pStyle w:val="LabStepScreenshotLevel2"/>
      </w:pPr>
      <w:r>
        <w:drawing>
          <wp:inline distT="0" distB="0" distL="0" distR="0" wp14:anchorId="09AF1939" wp14:editId="4360FE7D">
            <wp:extent cx="2022317" cy="1003111"/>
            <wp:effectExtent l="0" t="0" r="0" b="698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17274" t="64237"/>
                    <a:stretch/>
                  </pic:blipFill>
                  <pic:spPr bwMode="auto">
                    <a:xfrm>
                      <a:off x="0" y="0"/>
                      <a:ext cx="2053051" cy="1018356"/>
                    </a:xfrm>
                    <a:prstGeom prst="rect">
                      <a:avLst/>
                    </a:prstGeom>
                    <a:noFill/>
                    <a:ln>
                      <a:noFill/>
                    </a:ln>
                    <a:extLst>
                      <a:ext uri="{53640926-AAD7-44D8-BBD7-CCE9431645EC}">
                        <a14:shadowObscured xmlns:a14="http://schemas.microsoft.com/office/drawing/2010/main"/>
                      </a:ext>
                    </a:extLst>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favicon.ico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582941EB" w:rsidR="00C67756" w:rsidRDefault="00C67756" w:rsidP="00C67756">
      <w:pPr>
        <w:pStyle w:val="LabStepScreenshotLevel2"/>
      </w:pPr>
      <w:r>
        <w:drawing>
          <wp:inline distT="0" distB="0" distL="0" distR="0" wp14:anchorId="140800A2" wp14:editId="45B4B1F2">
            <wp:extent cx="5848066" cy="1891543"/>
            <wp:effectExtent l="0" t="0" r="63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8237" cy="1933646"/>
                    </a:xfrm>
                    <a:prstGeom prst="rect">
                      <a:avLst/>
                    </a:prstGeom>
                    <a:noFill/>
                    <a:ln>
                      <a:no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7C52244A" w14:textId="3706A8BF"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3F163A82" w:rsidR="002748A7" w:rsidRDefault="002748A7" w:rsidP="002748A7">
      <w:pPr>
        <w:pStyle w:val="LabStepCodeBlockLevel2"/>
      </w:pPr>
      <w:r>
        <w:t xml:space="preserve">  &lt;/div&gt;</w:t>
      </w:r>
      <w:r w:rsidR="00E77A53">
        <w:t xml:space="preserve">ed </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152C915E" w:rsidR="002748A7" w:rsidRDefault="002748A7" w:rsidP="002748A7">
      <w:pPr>
        <w:pStyle w:val="LabStepScreenshotLevel2"/>
      </w:pPr>
      <w:r>
        <w:drawing>
          <wp:inline distT="0" distB="0" distL="0" distR="0" wp14:anchorId="7BAFB63C" wp14:editId="581D6A1C">
            <wp:extent cx="4920018" cy="164608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7835" cy="1685504"/>
                    </a:xfrm>
                    <a:prstGeom prst="rect">
                      <a:avLst/>
                    </a:prstGeom>
                    <a:noFill/>
                    <a:ln>
                      <a:noFill/>
                    </a:ln>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Index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5705C16" w:rsidR="002748A7" w:rsidRDefault="002748A7" w:rsidP="002748A7">
      <w:pPr>
        <w:pStyle w:val="LabStepScreenshotLevel2"/>
      </w:pPr>
      <w:r>
        <w:drawing>
          <wp:inline distT="0" distB="0" distL="0" distR="0" wp14:anchorId="398E2401" wp14:editId="038EAB6B">
            <wp:extent cx="4235450" cy="2339507"/>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2276" cy="2343277"/>
                    </a:xfrm>
                    <a:prstGeom prst="rect">
                      <a:avLst/>
                    </a:prstGeom>
                    <a:noFill/>
                    <a:ln>
                      <a:no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4989C0C" w:rsidR="000A7C85" w:rsidRDefault="000A7C85" w:rsidP="000A7C85">
      <w:pPr>
        <w:pStyle w:val="LabExerciseCallout"/>
      </w:pPr>
      <w:r>
        <w:t>You have now modified the project to the point where you can now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6473B58C" w:rsidR="000A7C85" w:rsidRDefault="000A7C85" w:rsidP="000A7C85">
      <w:pPr>
        <w:pStyle w:val="LabStepScreenshotLevel2"/>
      </w:pPr>
      <w:r>
        <w:drawing>
          <wp:inline distT="0" distB="0" distL="0" distR="0" wp14:anchorId="5A4F9540" wp14:editId="136EF235">
            <wp:extent cx="3806283" cy="78788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21822"/>
                    <a:stretch/>
                  </pic:blipFill>
                  <pic:spPr bwMode="auto">
                    <a:xfrm>
                      <a:off x="0" y="0"/>
                      <a:ext cx="3920612" cy="811546"/>
                    </a:xfrm>
                    <a:prstGeom prst="rect">
                      <a:avLst/>
                    </a:prstGeom>
                    <a:noFill/>
                    <a:ln>
                      <a:noFill/>
                    </a:ln>
                    <a:extLst>
                      <a:ext uri="{53640926-AAD7-44D8-BBD7-CCE9431645EC}">
                        <a14:shadowObscured xmlns:a14="http://schemas.microsoft.com/office/drawing/2010/main"/>
                      </a:ext>
                    </a:extLst>
                  </pic:spPr>
                </pic:pic>
              </a:graphicData>
            </a:graphic>
          </wp:inline>
        </w:drawing>
      </w:r>
    </w:p>
    <w:p w14:paraId="66023C08" w14:textId="6E2523DC"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t>launch.json</w:t>
      </w:r>
      <w:proofErr w:type="spellEnd"/>
      <w:r>
        <w:t xml:space="preserve"> file, Visual Studio Code will prompt you to select a debugging environment. When you select a debugging environment, Visual Studio Code will then automatically create the </w:t>
      </w:r>
      <w:proofErr w:type="spellStart"/>
      <w: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2243D778" w:rsidR="002748A7" w:rsidRDefault="002748A7" w:rsidP="002748A7">
      <w:pPr>
        <w:pStyle w:val="LabStepScreenshotLevel2"/>
      </w:pPr>
      <w:r>
        <w:drawing>
          <wp:inline distT="0" distB="0" distL="0" distR="0" wp14:anchorId="5B67498A" wp14:editId="7C415C66">
            <wp:extent cx="5660143" cy="788019"/>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2165"/>
                    <a:stretch/>
                  </pic:blipFill>
                  <pic:spPr bwMode="auto">
                    <a:xfrm>
                      <a:off x="0" y="0"/>
                      <a:ext cx="5811408" cy="809079"/>
                    </a:xfrm>
                    <a:prstGeom prst="rect">
                      <a:avLst/>
                    </a:prstGeom>
                    <a:noFill/>
                    <a:ln>
                      <a:no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6BA42A44" w:rsidR="000A7C85" w:rsidRDefault="000A7C85" w:rsidP="000A7C85">
      <w:pPr>
        <w:pStyle w:val="LabStepScreenshotLevel2"/>
      </w:pPr>
      <w:r>
        <w:drawing>
          <wp:inline distT="0" distB="0" distL="0" distR="0" wp14:anchorId="68623043" wp14:editId="6CDDCEA9">
            <wp:extent cx="2245098" cy="1122556"/>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b="7135"/>
                    <a:stretch/>
                  </pic:blipFill>
                  <pic:spPr bwMode="auto">
                    <a:xfrm>
                      <a:off x="0" y="0"/>
                      <a:ext cx="2308132" cy="1154073"/>
                    </a:xfrm>
                    <a:prstGeom prst="rect">
                      <a:avLst/>
                    </a:prstGeom>
                    <a:noFill/>
                    <a:ln>
                      <a:noFill/>
                    </a:ln>
                    <a:extLst>
                      <a:ext uri="{53640926-AAD7-44D8-BBD7-CCE9431645EC}">
                        <a14:shadowObscured xmlns:a14="http://schemas.microsoft.com/office/drawing/2010/main"/>
                      </a:ext>
                    </a:extLst>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22D75629">
            <wp:extent cx="5459966" cy="1512385"/>
            <wp:effectExtent l="19050" t="19050" r="26670" b="1206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8839"/>
                    <a:stretch/>
                  </pic:blipFill>
                  <pic:spPr bwMode="auto">
                    <a:xfrm>
                      <a:off x="0" y="0"/>
                      <a:ext cx="5586276" cy="15473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lastRenderedPageBreak/>
        <w:t xml:space="preserve">When prompted to </w:t>
      </w:r>
      <w:r w:rsidRPr="0091086E">
        <w:rPr>
          <w:b/>
          <w:bCs/>
        </w:rPr>
        <w:t>Sign in</w:t>
      </w:r>
      <w:r>
        <w:t>, enter your user account and password to authenticate.</w:t>
      </w:r>
    </w:p>
    <w:p w14:paraId="1460F281" w14:textId="0FC4B0A6" w:rsidR="002748A7" w:rsidRDefault="002748A7" w:rsidP="002748A7">
      <w:pPr>
        <w:pStyle w:val="LabStepScreenshotLevel2"/>
      </w:pPr>
      <w:r>
        <w:drawing>
          <wp:inline distT="0" distB="0" distL="0" distR="0" wp14:anchorId="5C0DAE42" wp14:editId="2699504D">
            <wp:extent cx="1148111" cy="811661"/>
            <wp:effectExtent l="19050" t="19050" r="13970" b="266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5076" cy="830724"/>
                    </a:xfrm>
                    <a:prstGeom prst="rect">
                      <a:avLst/>
                    </a:prstGeom>
                    <a:noFill/>
                    <a:ln>
                      <a:solidFill>
                        <a:schemeClr val="bg1">
                          <a:lumMod val="65000"/>
                        </a:schemeClr>
                      </a:solidFill>
                    </a:ln>
                  </pic:spPr>
                </pic:pic>
              </a:graphicData>
            </a:graphic>
          </wp:inline>
        </w:drawing>
      </w:r>
    </w:p>
    <w:p w14:paraId="3702975A" w14:textId="77777777" w:rsidR="0091086E" w:rsidRDefault="0091086E" w:rsidP="002748A7">
      <w:pPr>
        <w:pStyle w:val="LabStepNumberedLevel2"/>
      </w:pPr>
      <w:r>
        <w:t xml:space="preserve">You should now be prompted by the </w:t>
      </w:r>
      <w:r w:rsidRPr="0091086E">
        <w:rPr>
          <w:b/>
          <w:bCs/>
        </w:rPr>
        <w:t>Permissions requested</w:t>
      </w:r>
      <w:r>
        <w:t xml:space="preserve"> dialog. </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44229865">
            <wp:extent cx="1438043" cy="1763638"/>
            <wp:effectExtent l="19050" t="19050" r="10160" b="273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8000" cy="1788113"/>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After clicking the Accept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3A1849F2">
            <wp:extent cx="3666915" cy="932520"/>
            <wp:effectExtent l="19050" t="19050" r="10160" b="203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3780929" cy="96151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1FFAD2B3">
            <wp:extent cx="4329926" cy="374859"/>
            <wp:effectExtent l="19050" t="19050" r="139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1926" cy="394944"/>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745C7968" w:rsidR="002958A2" w:rsidRDefault="002958A2" w:rsidP="002958A2">
      <w:pPr>
        <w:pStyle w:val="LabStepScreenshotLevel2"/>
      </w:pPr>
      <w:r>
        <w:drawing>
          <wp:inline distT="0" distB="0" distL="0" distR="0" wp14:anchorId="587DC7E9" wp14:editId="1861A0B9">
            <wp:extent cx="2170771" cy="4574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2213" cy="474565"/>
                    </a:xfrm>
                    <a:prstGeom prst="rect">
                      <a:avLst/>
                    </a:prstGeom>
                    <a:noFill/>
                    <a:ln>
                      <a:no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9E8AC83"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Controller folder and open it in an editor window</w:t>
      </w:r>
      <w:r w:rsidR="002958A2">
        <w:t>.</w:t>
      </w:r>
    </w:p>
    <w:p w14:paraId="1909C0E4" w14:textId="4C7EC2A4"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r w:rsidR="002958A2">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Index method, the Embed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19E80017" w:rsidR="002958A2" w:rsidRDefault="00121624" w:rsidP="00121624">
      <w:pPr>
        <w:pStyle w:val="LabStepNumbered"/>
      </w:pPr>
      <w:r>
        <w:t xml:space="preserve">Create a new MVC view for the Home controller named </w:t>
      </w:r>
      <w:r w:rsidRPr="00121624">
        <w:rPr>
          <w:b/>
          <w:bCs/>
        </w:rPr>
        <w:t>Embed</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DA08AFA" w:rsidR="002958A2" w:rsidRDefault="002958A2" w:rsidP="002958A2">
      <w:pPr>
        <w:pStyle w:val="LabStepScreenshotLevel2"/>
      </w:pPr>
      <w:r>
        <w:drawing>
          <wp:inline distT="0" distB="0" distL="0" distR="0" wp14:anchorId="4B3615D3" wp14:editId="77E82928">
            <wp:extent cx="1571834" cy="184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2836" cy="1884296"/>
                    </a:xfrm>
                    <a:prstGeom prst="rect">
                      <a:avLst/>
                    </a:prstGeom>
                    <a:noFill/>
                    <a:ln>
                      <a:noFill/>
                    </a:ln>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01562B7B" w:rsidR="002958A2" w:rsidRDefault="002958A2" w:rsidP="002958A2">
      <w:pPr>
        <w:pStyle w:val="LabStepScreenshotLevel2"/>
      </w:pPr>
      <w:r>
        <w:drawing>
          <wp:inline distT="0" distB="0" distL="0" distR="0" wp14:anchorId="5907168E" wp14:editId="1505BAC3">
            <wp:extent cx="1847850" cy="83451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8346" cy="843769"/>
                    </a:xfrm>
                    <a:prstGeom prst="rect">
                      <a:avLst/>
                    </a:prstGeom>
                    <a:noFill/>
                    <a:ln>
                      <a:no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70D6454A" w:rsidR="00885572" w:rsidRPr="00885572" w:rsidRDefault="00885572" w:rsidP="00885572">
      <w:pPr>
        <w:pStyle w:val="LabExerciseCallout"/>
      </w:pPr>
      <w:r>
        <w:lastRenderedPageBreak/>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the Embed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_</w:t>
      </w:r>
      <w:proofErr w:type="spellStart"/>
      <w: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777777" w:rsidR="008D73FE" w:rsidRDefault="008D73FE" w:rsidP="00885572">
      <w:pPr>
        <w:pStyle w:val="LabStepNumberedLevel2"/>
      </w:pPr>
      <w:r>
        <w:t xml:space="preserve">Open the </w:t>
      </w:r>
      <w:r w:rsidR="00480CF4" w:rsidRPr="00E3047C">
        <w:rPr>
          <w:b/>
          <w:bCs/>
        </w:rPr>
        <w:t>_</w:t>
      </w:r>
      <w:proofErr w:type="spellStart"/>
      <w:r w:rsidR="00480CF4" w:rsidRPr="00E3047C">
        <w:rPr>
          <w:b/>
          <w:bCs/>
        </w:rPr>
        <w:t>Layout.cshtml</w:t>
      </w:r>
      <w:proofErr w:type="spellEnd"/>
      <w:r w:rsidR="00480CF4">
        <w:t xml:space="preserve"> </w:t>
      </w:r>
      <w:r>
        <w:t xml:space="preserve">file </w:t>
      </w:r>
      <w:r w:rsidR="00E3047C">
        <w:t xml:space="preserve">in the </w:t>
      </w:r>
      <w:proofErr w:type="spellStart"/>
      <w:r w:rsidR="00E3047C" w:rsidRPr="00E3047C">
        <w:rPr>
          <w:b/>
          <w:bCs/>
        </w:rPr>
        <w:t>StudentLabFiles</w:t>
      </w:r>
      <w:proofErr w:type="spellEnd"/>
      <w:r w:rsidR="00E3047C">
        <w:t xml:space="preserve"> folder </w:t>
      </w:r>
      <w:r>
        <w:t>in a text editor and copy its contents to the Windows clipboard.</w:t>
      </w:r>
    </w:p>
    <w:p w14:paraId="2EBFA007" w14:textId="018835D1" w:rsidR="00480CF4" w:rsidRDefault="008D73FE" w:rsidP="00885572">
      <w:pPr>
        <w:pStyle w:val="LabStepNumberedLevel2"/>
      </w:pPr>
      <w:r>
        <w:t>Return to Visual Studio Code and p</w:t>
      </w:r>
      <w:r w:rsidR="00E3047C">
        <w:t xml:space="preserve">aste </w:t>
      </w:r>
      <w:r>
        <w:t xml:space="preserve">the contents of the </w:t>
      </w:r>
      <w:proofErr w:type="spellStart"/>
      <w:r>
        <w:t>Windws</w:t>
      </w:r>
      <w:proofErr w:type="spellEnd"/>
      <w:r>
        <w:t xml:space="preserve">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5F22EABA" w:rsidR="00480CF4" w:rsidRDefault="00480CF4" w:rsidP="00480CF4">
      <w:pPr>
        <w:pStyle w:val="LabStepScreenshotLevel2"/>
      </w:pPr>
      <w:r>
        <w:drawing>
          <wp:inline distT="0" distB="0" distL="0" distR="0" wp14:anchorId="28BDEC0F" wp14:editId="6D83BC32">
            <wp:extent cx="4603750" cy="204857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27237" cy="2059028"/>
                    </a:xfrm>
                    <a:prstGeom prst="rect">
                      <a:avLst/>
                    </a:prstGeom>
                    <a:noFill/>
                    <a:ln>
                      <a:no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When you attempt to navigate to the Embed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120B27DF">
            <wp:extent cx="1136650" cy="8846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3019" cy="905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4529896B">
            <wp:extent cx="3733800" cy="646155"/>
            <wp:effectExtent l="19050" t="19050" r="1905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5759" cy="6586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Start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77777777" w:rsidR="00E24CDB" w:rsidRDefault="00E24CDB" w:rsidP="00E24CDB">
      <w:pPr>
        <w:pStyle w:val="LabStepNumbered"/>
        <w:numPr>
          <w:ilvl w:val="0"/>
          <w:numId w:val="3"/>
        </w:numPr>
        <w:tabs>
          <w:tab w:val="clear" w:pos="360"/>
          <w:tab w:val="num" w:pos="432"/>
        </w:tabs>
      </w:pPr>
      <w:r>
        <w:t>Log into the Power BI Service with your new organizational account.</w:t>
      </w:r>
    </w:p>
    <w:p w14:paraId="3E92844D" w14:textId="77777777"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organizational account.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776B70F4" w:rsidR="00714771" w:rsidRDefault="00714771" w:rsidP="00714771">
      <w:pPr>
        <w:pStyle w:val="LabStepScreenshotLevel2"/>
      </w:pPr>
      <w:r>
        <w:drawing>
          <wp:inline distT="0" distB="0" distL="0" distR="0" wp14:anchorId="770867BE" wp14:editId="18ADDE8D">
            <wp:extent cx="1678405" cy="178342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6871" cy="1834926"/>
                    </a:xfrm>
                    <a:prstGeom prst="rect">
                      <a:avLst/>
                    </a:prstGeom>
                    <a:noFill/>
                    <a:ln>
                      <a:noFill/>
                    </a:ln>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59BCE2F6" w:rsidR="00E35E64" w:rsidRDefault="00E35E64" w:rsidP="00E35E64">
      <w:pPr>
        <w:pStyle w:val="LabStepScreenshotLevel2"/>
      </w:pPr>
      <w:r>
        <w:drawing>
          <wp:inline distT="0" distB="0" distL="0" distR="0" wp14:anchorId="548837B1" wp14:editId="36FFCF91">
            <wp:extent cx="1750595" cy="164081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8301" cy="1694898"/>
                    </a:xfrm>
                    <a:prstGeom prst="rect">
                      <a:avLst/>
                    </a:prstGeom>
                    <a:noFill/>
                    <a:ln>
                      <a:noFill/>
                    </a:ln>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77777777" w:rsidR="006376CB" w:rsidRDefault="006376CB" w:rsidP="006376CB">
      <w:pPr>
        <w:pStyle w:val="LabStepNumberedLevel2"/>
      </w:pP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0E589812"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another service, you can simply add a parameter to the constructor and the .NET Core runtime takes care of passing a service instance. In this case, the constructor is injecting an instance of the .NET Core configuration service using the </w:t>
      </w:r>
      <w:proofErr w:type="spellStart"/>
      <w:r w:rsidRPr="006376CB">
        <w:rPr>
          <w:b/>
          <w:bCs/>
        </w:rPr>
        <w:t>IConfiguration</w:t>
      </w:r>
      <w:proofErr w:type="spellEnd"/>
      <w:r>
        <w:t xml:space="preserve"> parameter. The configuration service will be used to retrieve the  which is used to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named </w:t>
      </w:r>
      <w:proofErr w:type="spellStart"/>
      <w:r w:rsidR="00FC605A" w:rsidRPr="00FC605A">
        <w:rPr>
          <w:b/>
          <w:bCs/>
        </w:rPr>
        <w:t>tokenAcquisition</w:t>
      </w:r>
      <w:proofErr w:type="spellEnd"/>
      <w:r w:rsidR="00FC605A">
        <w:t xml:space="preserve"> is an instance of 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77777777" w:rsidR="00EB68B0" w:rsidRDefault="00EB68B0" w:rsidP="00EA55D1">
      <w:pPr>
        <w:pStyle w:val="LabStepCodeBlockLevel2"/>
      </w:pPr>
      <w:r>
        <w:tab/>
        <w:t>"https://analysis.windows.net/powerbi/api/Group.Read.All",</w:t>
      </w:r>
    </w:p>
    <w:p w14:paraId="30E531B1" w14:textId="77777777" w:rsidR="00EB68B0" w:rsidRDefault="00EB68B0" w:rsidP="00EA55D1">
      <w:pPr>
        <w:pStyle w:val="LabStepCodeBlockLevel2"/>
      </w:pPr>
      <w:r>
        <w:tab/>
        <w:t>"https://analysis.windows.net/powerbi/api/Report.ReadWrite.All",</w:t>
      </w:r>
    </w:p>
    <w:p w14:paraId="63B020DA" w14:textId="77777777" w:rsidR="00EB68B0" w:rsidRDefault="00EB68B0" w:rsidP="00EA55D1">
      <w:pPr>
        <w:pStyle w:val="LabStepCodeBlockLevel2"/>
      </w:pPr>
      <w:r>
        <w:tab/>
        <w:t>"https://analysis.windows.net/powerbi/api/Dataset.ReadWrite.All",</w:t>
      </w:r>
    </w:p>
    <w:p w14:paraId="76E93BF6" w14:textId="77777777" w:rsidR="00EB68B0" w:rsidRDefault="00EB68B0" w:rsidP="00EA55D1">
      <w:pPr>
        <w:pStyle w:val="LabStepCodeBlockLevel2"/>
      </w:pPr>
      <w:r>
        <w:tab/>
        <w:t>"https://analysis.windows.net/powerbi/api/Content.Create",</w:t>
      </w:r>
    </w:p>
    <w:p w14:paraId="6CAE345E" w14:textId="77777777" w:rsidR="00EB68B0" w:rsidRDefault="00EB68B0" w:rsidP="00EA55D1">
      <w:pPr>
        <w:pStyle w:val="LabStepCodeBlockLevel2"/>
      </w:pPr>
      <w:r>
        <w:tab/>
        <w:t>"https://analysis.windows.net/powerbi/api/Workspace.ReadWrite.All"</w:t>
      </w:r>
    </w:p>
    <w:p w14:paraId="1D2F2379" w14:textId="721BD87B" w:rsidR="00EB68B0" w:rsidRDefault="00EB68B0" w:rsidP="00EA55D1">
      <w:pPr>
        <w:pStyle w:val="LabStepCodeBlockLevel2"/>
      </w:pPr>
      <w:r>
        <w:t>};</w:t>
      </w:r>
    </w:p>
    <w:p w14:paraId="4DAE0D08" w14:textId="2DF8E6F1"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code call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77777777" w:rsidR="00EB68B0" w:rsidRDefault="00EB68B0" w:rsidP="00EB68B0">
      <w:pPr>
        <w:pStyle w:val="LabStepCodeBlockLevel2"/>
      </w:pPr>
      <w:r>
        <w:tab/>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77777777" w:rsidR="00EB68B0" w:rsidRDefault="00EB68B0" w:rsidP="00EB68B0">
      <w:pPr>
        <w:pStyle w:val="LabStepCodeBlockLevel2"/>
      </w:pPr>
      <w:r>
        <w:tab/>
        <w:t>var tokenCredentials = new TokenCredentials(GetAccessToken(), "Bearer");</w:t>
      </w:r>
    </w:p>
    <w:p w14:paraId="36EA4B21" w14:textId="77777777" w:rsidR="00EB68B0" w:rsidRDefault="00EB68B0" w:rsidP="00EB68B0">
      <w:pPr>
        <w:pStyle w:val="LabStepCodeBlockLevel2"/>
      </w:pPr>
      <w:r>
        <w:tab/>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77777777" w:rsidR="00EB68B0" w:rsidRDefault="00EB68B0" w:rsidP="00EB68B0">
      <w:pPr>
        <w:pStyle w:val="LabStepCodeBlockLevel2"/>
      </w:pPr>
      <w:r>
        <w:tab/>
      </w: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24D03176" w:rsidR="00EB68B0" w:rsidRPr="00EB68B0" w:rsidRDefault="00EB68B0" w:rsidP="00EB68B0">
      <w:pPr>
        <w:pStyle w:val="LabStepCodeBlockLevel2"/>
        <w:rPr>
          <w:color w:val="7F7F7F" w:themeColor="text1" w:themeTint="80"/>
        </w:rPr>
      </w:pPr>
      <w:r>
        <w:tab/>
        <w:t xml:space="preserve"> </w:t>
      </w:r>
      <w:r w:rsidRPr="00EB68B0">
        <w:rPr>
          <w:color w:val="7F7F7F" w:themeColor="text1" w:themeTint="80"/>
        </w:rPr>
        <w:t>// call to Power BI Service API to get embedding data</w:t>
      </w:r>
    </w:p>
    <w:p w14:paraId="349C68AA" w14:textId="62063CAE" w:rsidR="00EB68B0" w:rsidRDefault="00EB68B0" w:rsidP="00EB68B0">
      <w:pPr>
        <w:pStyle w:val="LabStepCodeBlockLevel2"/>
      </w:pPr>
      <w:r w:rsidRPr="00EB68B0">
        <w:rPr>
          <w:color w:val="7F7F7F" w:themeColor="text1" w:themeTint="80"/>
        </w:rPr>
        <w:tab/>
      </w:r>
      <w:r>
        <w:rPr>
          <w:color w:val="7F7F7F" w:themeColor="text1" w:themeTint="80"/>
        </w:rPr>
        <w:t xml:space="preserve"> </w:t>
      </w:r>
      <w:r>
        <w:t>var report = await pbiClient.Reports.GetReportInGroupAsync(WorkspaceId, ReportId);</w:t>
      </w:r>
    </w:p>
    <w:p w14:paraId="7A85566D" w14:textId="77777777" w:rsidR="00EB68B0" w:rsidRDefault="00EB68B0" w:rsidP="00EB68B0">
      <w:pPr>
        <w:pStyle w:val="LabStepCodeBlockLevel2"/>
      </w:pPr>
    </w:p>
    <w:p w14:paraId="6F6804E4" w14:textId="2452BD9F" w:rsidR="00EB68B0" w:rsidRPr="00EB68B0" w:rsidRDefault="00EB68B0" w:rsidP="00EB68B0">
      <w:pPr>
        <w:pStyle w:val="LabStepCodeBlockLevel2"/>
        <w:rPr>
          <w:color w:val="7F7F7F" w:themeColor="text1" w:themeTint="80"/>
        </w:rPr>
      </w:pPr>
      <w:r>
        <w:tab/>
        <w:t xml:space="preserve"> </w:t>
      </w:r>
      <w:r w:rsidRPr="00EB68B0">
        <w:rPr>
          <w:color w:val="7F7F7F" w:themeColor="text1" w:themeTint="80"/>
        </w:rPr>
        <w:t>// return report embedding data to caller</w:t>
      </w:r>
    </w:p>
    <w:p w14:paraId="04909572" w14:textId="15415182" w:rsidR="00EB68B0" w:rsidRDefault="00EB68B0" w:rsidP="00EB68B0">
      <w:pPr>
        <w:pStyle w:val="LabStepCodeBlockLevel2"/>
      </w:pPr>
      <w:r w:rsidRPr="00EB68B0">
        <w:rPr>
          <w:color w:val="7F7F7F" w:themeColor="text1" w:themeTint="80"/>
        </w:rPr>
        <w:tab/>
      </w:r>
      <w:r>
        <w:rPr>
          <w:color w:val="7F7F7F" w:themeColor="text1" w:themeTint="80"/>
        </w:rPr>
        <w:t xml:space="preserve"> </w:t>
      </w:r>
      <w:r>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77777777" w:rsidR="00EB68B0" w:rsidRDefault="00EB68B0" w:rsidP="00EB68B0">
      <w:pPr>
        <w:pStyle w:val="LabStepCodeBlockLevel2"/>
      </w:pPr>
      <w:r>
        <w:tab/>
      </w:r>
      <w:r>
        <w:tab/>
        <w:t>Name = report.Name,</w:t>
      </w:r>
    </w:p>
    <w:p w14:paraId="6242FD33" w14:textId="77777777" w:rsidR="00EB68B0" w:rsidRDefault="00EB68B0" w:rsidP="00EB68B0">
      <w:pPr>
        <w:pStyle w:val="LabStepCodeBlockLevel2"/>
      </w:pPr>
      <w:r>
        <w:tab/>
      </w:r>
      <w:r>
        <w:tab/>
        <w:t>Token = GetAccessToken()</w:t>
      </w:r>
    </w:p>
    <w:p w14:paraId="3EF872C1" w14:textId="77777777" w:rsidR="00EB68B0" w:rsidRDefault="00EB68B0" w:rsidP="00EB68B0">
      <w:pPr>
        <w:pStyle w:val="LabStepCodeBlockLevel2"/>
      </w:pPr>
      <w:r>
        <w:tab/>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5BDDB559" w:rsidR="00585FFF" w:rsidRDefault="00585FFF" w:rsidP="00585FFF">
      <w:pPr>
        <w:pStyle w:val="LabExerciseCallout"/>
      </w:pPr>
      <w:r>
        <w:t xml:space="preserve">Note that </w:t>
      </w:r>
      <w:r w:rsidR="007B5281">
        <w:t xml:space="preserve">the </w:t>
      </w:r>
      <w:r w:rsidR="007B5281" w:rsidRPr="00585FFF">
        <w:rPr>
          <w:b/>
          <w:bCs/>
        </w:rPr>
        <w:t>Exercise3-PowerBiServiceApi.cs.txt</w:t>
      </w:r>
      <w:r>
        <w:t xml:space="preserve"> file in the </w:t>
      </w:r>
      <w:proofErr w:type="spellStart"/>
      <w:r w:rsidRPr="00585FFF">
        <w:rPr>
          <w:b/>
          <w:bCs/>
        </w:rPr>
        <w:t>StudentLanFiles</w:t>
      </w:r>
      <w:proofErr w:type="spellEnd"/>
      <w:r>
        <w:t xml:space="preserve"> folder </w:t>
      </w:r>
      <w:r w:rsidR="007B5281">
        <w:t xml:space="preserve">contains the </w:t>
      </w:r>
      <w:r w:rsidR="00A462B2">
        <w:t xml:space="preserve">final implementation of the code in </w:t>
      </w:r>
      <w:proofErr w:type="spellStart"/>
      <w:r w:rsidR="00A462B2" w:rsidRPr="00A462B2">
        <w:rPr>
          <w:b/>
          <w:bCs/>
        </w:rPr>
        <w:t>PowerBiServiceApi.cs</w:t>
      </w:r>
      <w:proofErr w:type="spellEnd"/>
      <w:r w:rsidR="00A462B2">
        <w:t xml:space="preserve"> for exercises 3 in case you want to copy and 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55F58C75" w:rsidR="00824E6E" w:rsidRDefault="00824E6E" w:rsidP="00EB68B0">
      <w:pPr>
        <w:pStyle w:val="LabStepNumberedLevel2"/>
      </w:pPr>
      <w:r>
        <w:t>Underneath the existing import statements, add the following import 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A462B2">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339E30F9" w:rsidR="00EB68B0" w:rsidRDefault="00EB68B0" w:rsidP="00EB68B0">
      <w:pPr>
        <w:pStyle w:val="LabStepNumberedLevel2"/>
      </w:pPr>
      <w:r>
        <w:t xml:space="preserve">Replace with </w:t>
      </w:r>
      <w:r w:rsidR="00A462B2">
        <w:t xml:space="preserve">the call to </w:t>
      </w:r>
      <w:proofErr w:type="spellStart"/>
      <w:r w:rsidR="00A462B2" w:rsidRPr="00A462B2">
        <w:rPr>
          <w:b/>
          <w:bCs/>
        </w:rPr>
        <w:t>services.AddMicrosoftWebAppAuthentication</w:t>
      </w:r>
      <w:proofErr w:type="spellEnd"/>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4DBFF581" w:rsidR="00A462B2" w:rsidRPr="00A462B2" w:rsidRDefault="00A462B2" w:rsidP="00A462B2">
      <w:pPr>
        <w:pStyle w:val="LabExerciseCallout"/>
      </w:pPr>
      <w:r>
        <w:t xml:space="preserve">The code you've added to </w:t>
      </w:r>
      <w:proofErr w:type="spellStart"/>
      <w:r w:rsidRPr="00A462B2">
        <w:rPr>
          <w:b/>
          <w:bCs/>
        </w:rPr>
        <w:t>ConfigureServices</w:t>
      </w:r>
      <w:proofErr w:type="spellEnd"/>
      <w:r>
        <w:t xml:space="preserve"> does several important things. First the 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5D3034B5" w:rsidR="002E252E" w:rsidRDefault="00B004FB" w:rsidP="002E252E">
      <w:pPr>
        <w:pStyle w:val="LabStepNumberedLevel2"/>
      </w:pPr>
      <w:r>
        <w:t xml:space="preserve">Inside the </w:t>
      </w:r>
      <w:r w:rsidRPr="00B004FB">
        <w:rPr>
          <w:b/>
          <w:bCs/>
        </w:rPr>
        <w:t>Controllers</w:t>
      </w:r>
      <w:r>
        <w:t xml:space="preserve"> folder, o</w:t>
      </w:r>
      <w:r w:rsidR="00824E6E">
        <w:t xml:space="preserve">pen </w:t>
      </w:r>
      <w:proofErr w:type="spellStart"/>
      <w:r w:rsidR="00824E6E" w:rsidRPr="00B004FB">
        <w:rPr>
          <w:b/>
          <w:bCs/>
        </w:rPr>
        <w:t>HomeController.cs</w:t>
      </w:r>
      <w:proofErr w:type="spellEnd"/>
      <w:r>
        <w:t xml:space="preserve"> in an editor window</w:t>
      </w:r>
      <w:r w:rsidR="00824E6E">
        <w:t>.</w:t>
      </w:r>
    </w:p>
    <w:p w14:paraId="74C56F14" w14:textId="5677E0A1" w:rsidR="00824E6E" w:rsidRDefault="00B004FB" w:rsidP="002E252E">
      <w:pPr>
        <w:pStyle w:val="LabStepNumberedLevel2"/>
      </w:pPr>
      <w:r>
        <w:t xml:space="preserve">Underneath the existing using statements, add a using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7601AAD5" w:rsidR="00824E6E" w:rsidRDefault="00B004FB" w:rsidP="002E252E">
      <w:pPr>
        <w:pStyle w:val="LabStepNumberedLevel2"/>
      </w:pPr>
      <w:r>
        <w:t xml:space="preserve">Remove the </w:t>
      </w:r>
      <w:r w:rsidRPr="00B004FB">
        <w:rPr>
          <w:b/>
          <w:bCs/>
        </w:rPr>
        <w:t>_logger</w:t>
      </w:r>
      <w:r>
        <w:t xml:space="preserve"> field and the existing constructor and replace </w:t>
      </w:r>
      <w:proofErr w:type="spellStart"/>
      <w:r>
        <w:t>then</w:t>
      </w:r>
      <w:proofErr w:type="spellEnd"/>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3D5D2376"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an </w:t>
      </w:r>
      <w:proofErr w:type="spellStart"/>
      <w:r w:rsidRPr="00B004FB">
        <w:rPr>
          <w:b/>
          <w:bCs/>
        </w:rPr>
        <w:t>PowerBiServiceApi</w:t>
      </w:r>
      <w:proofErr w:type="spellEnd"/>
      <w:r>
        <w:t xml:space="preserve"> instance and passing it to the constructor.</w:t>
      </w:r>
    </w:p>
    <w:p w14:paraId="154C3A5F" w14:textId="37C0556F" w:rsidR="002D0C4B" w:rsidRDefault="00647EF1" w:rsidP="002D0C4B">
      <w:pPr>
        <w:pStyle w:val="LabStepNumberedLevel2"/>
      </w:pPr>
      <w:r>
        <w:lastRenderedPageBreak/>
        <w:t xml:space="preserve">Locate the </w:t>
      </w:r>
      <w:r w:rsidRPr="00647EF1">
        <w:rPr>
          <w:b/>
          <w:bCs/>
        </w:rPr>
        <w:t>Embed</w:t>
      </w:r>
      <w:r>
        <w:t xml:space="preserve"> method 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29EEFF60" w:rsidR="002D0C4B" w:rsidRDefault="002D0C4B" w:rsidP="002D0C4B">
      <w:pPr>
        <w:pStyle w:val="LabStepScreenshotLevel2"/>
      </w:pPr>
      <w:r>
        <w:drawing>
          <wp:inline distT="0" distB="0" distL="0" distR="0" wp14:anchorId="1BEEA35B" wp14:editId="67EDB33F">
            <wp:extent cx="4028730" cy="17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0269" cy="1842338"/>
                    </a:xfrm>
                    <a:prstGeom prst="rect">
                      <a:avLst/>
                    </a:prstGeom>
                    <a:noFill/>
                    <a:ln>
                      <a:no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77777777"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t>JavaScript code</w:t>
      </w:r>
      <w:r w:rsidR="00DB10A1">
        <w:t xml:space="preserve"> that you 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1FDF98EA" w:rsidR="00A90923" w:rsidRDefault="00A90923" w:rsidP="00A90923">
      <w:pPr>
        <w:pStyle w:val="LabExerciseCallout"/>
      </w:pPr>
      <w:r>
        <w:t xml:space="preserve">Note that the JavaScript file named </w:t>
      </w:r>
      <w:r w:rsidRPr="00A90923">
        <w:rPr>
          <w:b/>
          <w:bCs/>
        </w:rPr>
        <w:t>embed.js</w:t>
      </w:r>
      <w:r>
        <w:t xml:space="preserve"> does not exist yet. In You will create </w:t>
      </w:r>
      <w:r w:rsidRPr="00A90923">
        <w:rPr>
          <w:b/>
          <w:bCs/>
        </w:rPr>
        <w:t>embed.js</w:t>
      </w:r>
      <w:r>
        <w:t xml:space="preserve"> 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F429E1">
      <w:pPr>
        <w:pStyle w:val="LabStepCodeBlockLevel2"/>
      </w:pPr>
      <w:r>
        <w:t>@model UserOwnsData.Services.EmbeddedReportViewModel;</w:t>
      </w:r>
    </w:p>
    <w:p w14:paraId="4FFCE0F0" w14:textId="77777777" w:rsidR="00F429E1" w:rsidRDefault="00F429E1" w:rsidP="00F429E1">
      <w:pPr>
        <w:pStyle w:val="LabStepCodeBlockLevel2"/>
      </w:pPr>
    </w:p>
    <w:p w14:paraId="334E2650" w14:textId="77777777" w:rsidR="00F429E1" w:rsidRDefault="00F429E1" w:rsidP="00F429E1">
      <w:pPr>
        <w:pStyle w:val="LabStepCodeBlockLevel2"/>
      </w:pPr>
      <w:r>
        <w:t>&lt;div id="embed-container" style="height:800px;"&gt;&lt;/div&gt;</w:t>
      </w:r>
    </w:p>
    <w:p w14:paraId="58209DB5" w14:textId="77777777" w:rsidR="00F429E1" w:rsidRDefault="00F429E1" w:rsidP="00F429E1">
      <w:pPr>
        <w:pStyle w:val="LabStepCodeBlockLevel2"/>
      </w:pPr>
    </w:p>
    <w:p w14:paraId="764F1001" w14:textId="77777777" w:rsidR="00F429E1" w:rsidRDefault="00F429E1" w:rsidP="00F429E1">
      <w:pPr>
        <w:pStyle w:val="LabStepCodeBlockLevel2"/>
      </w:pPr>
      <w:r>
        <w:t>@section Scripts {</w:t>
      </w:r>
    </w:p>
    <w:p w14:paraId="5225DBBE" w14:textId="237064D4" w:rsidR="00F429E1" w:rsidRDefault="00F429E1" w:rsidP="00F429E1">
      <w:pPr>
        <w:pStyle w:val="LabStepCodeBlockLevel2"/>
      </w:pPr>
      <w:r>
        <w:t xml:space="preserve">  &lt;script src="</w:t>
      </w:r>
      <w:r w:rsidRPr="00337E40">
        <w:t>https://cdn.jsdelivr.net/npm/powerbi-client@2.13.3/dist/powerbi.min.js</w:t>
      </w:r>
      <w:r>
        <w:t>"&gt;&lt;/script&gt;</w:t>
      </w:r>
    </w:p>
    <w:p w14:paraId="116BD8B9" w14:textId="77777777" w:rsidR="00F429E1" w:rsidRDefault="00F429E1" w:rsidP="00F429E1">
      <w:pPr>
        <w:pStyle w:val="LabStepCodeBlockLevel2"/>
      </w:pPr>
      <w:r>
        <w:t xml:space="preserve">  &lt;script&gt;</w:t>
      </w:r>
    </w:p>
    <w:p w14:paraId="7165FCBB" w14:textId="77777777" w:rsidR="00F429E1" w:rsidRDefault="00F429E1" w:rsidP="00F429E1">
      <w:pPr>
        <w:pStyle w:val="LabStepCodeBlockLevel2"/>
      </w:pPr>
      <w:r>
        <w:t xml:space="preserve">    var viewModel = {</w:t>
      </w:r>
    </w:p>
    <w:p w14:paraId="709D95BB" w14:textId="77777777" w:rsidR="00F429E1" w:rsidRDefault="00F429E1" w:rsidP="00F429E1">
      <w:pPr>
        <w:pStyle w:val="LabStepCodeBlockLevel2"/>
      </w:pPr>
      <w:r>
        <w:t xml:space="preserve">      reportId: "@Model.Id",</w:t>
      </w:r>
    </w:p>
    <w:p w14:paraId="68861440" w14:textId="77777777" w:rsidR="00F429E1" w:rsidRDefault="00F429E1" w:rsidP="00F429E1">
      <w:pPr>
        <w:pStyle w:val="LabStepCodeBlockLevel2"/>
      </w:pPr>
      <w:r>
        <w:t xml:space="preserve">      embedUrl: "@Model.EmbedUrl",</w:t>
      </w:r>
    </w:p>
    <w:p w14:paraId="7AC3DC0C" w14:textId="77777777" w:rsidR="00F429E1" w:rsidRDefault="00F429E1" w:rsidP="00F429E1">
      <w:pPr>
        <w:pStyle w:val="LabStepCodeBlockLevel2"/>
      </w:pPr>
      <w:r>
        <w:t xml:space="preserve">      token: "@Model.Token"</w:t>
      </w:r>
    </w:p>
    <w:p w14:paraId="46DDC1C7" w14:textId="77777777" w:rsidR="00F429E1" w:rsidRDefault="00F429E1" w:rsidP="00F429E1">
      <w:pPr>
        <w:pStyle w:val="LabStepCodeBlockLevel2"/>
      </w:pPr>
      <w:r>
        <w:t xml:space="preserve">    };</w:t>
      </w:r>
    </w:p>
    <w:p w14:paraId="445FCE3A" w14:textId="77777777" w:rsidR="00F429E1" w:rsidRDefault="00F429E1" w:rsidP="00F429E1">
      <w:pPr>
        <w:pStyle w:val="LabStepCodeBlockLevel2"/>
      </w:pPr>
      <w:r>
        <w:t xml:space="preserve">  &lt;/script&gt;</w:t>
      </w:r>
    </w:p>
    <w:p w14:paraId="2A77663B" w14:textId="77777777" w:rsidR="00F429E1" w:rsidRDefault="00F429E1" w:rsidP="00F429E1">
      <w:pPr>
        <w:pStyle w:val="LabStepCodeBlockLevel2"/>
      </w:pPr>
      <w:r>
        <w:t xml:space="preserve">  &lt;script src="~/js/embed.js"&gt;&lt;/script&gt;</w:t>
      </w:r>
    </w:p>
    <w:p w14:paraId="4199B322" w14:textId="77777777" w:rsidR="00F429E1" w:rsidRDefault="00F429E1" w:rsidP="00F429E1">
      <w:pPr>
        <w:pStyle w:val="LabStepCodeBlockLevel2"/>
      </w:pPr>
      <w:r>
        <w:t>}</w:t>
      </w:r>
    </w:p>
    <w:p w14:paraId="407A070D" w14:textId="24431D7F" w:rsidR="00F429E1" w:rsidRDefault="00294F7F" w:rsidP="00294F7F">
      <w:pPr>
        <w:pStyle w:val="LabStepNumberedLevel2"/>
      </w:pPr>
      <w:r>
        <w:t xml:space="preserve">Save your changes and close </w:t>
      </w:r>
      <w:proofErr w:type="spellStart"/>
      <w:r>
        <w:t>Embed.cshtml</w:t>
      </w:r>
      <w:proofErr w:type="spellEnd"/>
      <w:r>
        <w:t>.</w:t>
      </w:r>
    </w:p>
    <w:p w14:paraId="4C245557" w14:textId="389B6C93" w:rsidR="00492638" w:rsidRDefault="00294F7F" w:rsidP="00492638">
      <w:pPr>
        <w:pStyle w:val="LabExerciseCallout"/>
      </w:pPr>
      <w:r>
        <w:lastRenderedPageBreak/>
        <w:t>The final step is to add a new JavaScript file named embed.js with the code required to embed a report.</w:t>
      </w:r>
      <w:r w:rsidR="00F429E1">
        <w:t xml:space="preserve"> </w:t>
      </w:r>
    </w:p>
    <w:p w14:paraId="75E27EAC" w14:textId="4F7B66D2" w:rsidR="00C53E02" w:rsidRDefault="00195940" w:rsidP="00D606B8">
      <w:pPr>
        <w:pStyle w:val="LabStepNumbered"/>
      </w:pPr>
      <w:r>
        <w:t>Add a new JavaScript file named embed.js.</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32141426" w:rsidR="00195940" w:rsidRDefault="00195940" w:rsidP="00195940">
      <w:pPr>
        <w:pStyle w:val="LabStepScreenshotLevel2"/>
      </w:pPr>
      <w:r>
        <w:drawing>
          <wp:inline distT="0" distB="0" distL="0" distR="0" wp14:anchorId="55E9EDF4" wp14:editId="0E22C52A">
            <wp:extent cx="1678718" cy="102268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29093" r="53435" b="13857"/>
                    <a:stretch/>
                  </pic:blipFill>
                  <pic:spPr bwMode="auto">
                    <a:xfrm>
                      <a:off x="0" y="0"/>
                      <a:ext cx="1903143" cy="1159406"/>
                    </a:xfrm>
                    <a:prstGeom prst="rect">
                      <a:avLst/>
                    </a:prstGeom>
                    <a:noFill/>
                    <a:ln>
                      <a:noFill/>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36A40671" w:rsidR="00573CF1" w:rsidRDefault="00573CF1" w:rsidP="00573CF1">
      <w:pPr>
        <w:pStyle w:val="LabStepScreenshotLevel2"/>
      </w:pPr>
      <w:r>
        <w:drawing>
          <wp:inline distT="0" distB="0" distL="0" distR="0" wp14:anchorId="14A28572" wp14:editId="00251830">
            <wp:extent cx="1674805" cy="1076826"/>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6149" cy="1129126"/>
                    </a:xfrm>
                    <a:prstGeom prst="rect">
                      <a:avLst/>
                    </a:prstGeom>
                    <a:noFill/>
                    <a:ln>
                      <a:no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45A62EB0" w:rsidR="00C57A4F" w:rsidRDefault="00AD59C8" w:rsidP="00C57A4F">
      <w:pPr>
        <w:pStyle w:val="LabExerciseCallout"/>
      </w:pPr>
      <w:r>
        <w:t>Now the code has all the data it needs 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4E3E8658" w:rsidR="00AD7C87" w:rsidRDefault="00C45B2B" w:rsidP="00C57A4F">
      <w:pPr>
        <w:pStyle w:val="LabStepNumberedLevel2"/>
      </w:pPr>
      <w:r>
        <w:t xml:space="preserve">Add the following code to resize the container div with the ID of </w:t>
      </w:r>
      <w:r w:rsidRPr="00C45B2B">
        <w:rPr>
          <w:b/>
          <w:bCs/>
        </w:rPr>
        <w:t>embed-container</w:t>
      </w:r>
      <w:r>
        <w:t xml:space="preserve"> 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5BC86894">
            <wp:extent cx="4384508" cy="3141196"/>
            <wp:effectExtent l="19050" t="19050" r="1651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2463" cy="3182716"/>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76AB98CC" w:rsidR="00A1402C" w:rsidRDefault="00A1402C" w:rsidP="00A1402C">
      <w:pPr>
        <w:pStyle w:val="LabExerciseCallout"/>
      </w:pPr>
      <w:proofErr w:type="spellStart"/>
      <w:r>
        <w:t>aaaaaa</w:t>
      </w:r>
      <w:proofErr w:type="spellEnd"/>
    </w:p>
    <w:p w14:paraId="0F5E3379" w14:textId="20EF609E" w:rsidR="005C4F79" w:rsidRDefault="005C4F79" w:rsidP="005C4F79">
      <w:pPr>
        <w:pStyle w:val="Heading3"/>
      </w:pPr>
      <w:r>
        <w:lastRenderedPageBreak/>
        <w:t>Exercise 5: Adding TypeScript Support to a .NET Core Project</w:t>
      </w:r>
    </w:p>
    <w:p w14:paraId="2FE86397" w14:textId="6CE381A8"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folder. After that you will restore a set of Node.js packages and use the webpack utility to compile TypeScript code into an output file named embed.js.</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14C29569" w:rsidR="00C37218" w:rsidRDefault="00C37218" w:rsidP="00C37218">
      <w:pPr>
        <w:pStyle w:val="LabStepScreenshotLevel2"/>
      </w:pPr>
      <w:r>
        <w:drawing>
          <wp:inline distT="0" distB="0" distL="0" distR="0" wp14:anchorId="6D6E892C" wp14:editId="42D1DAF0">
            <wp:extent cx="1221166" cy="9557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t="53396"/>
                    <a:stretch/>
                  </pic:blipFill>
                  <pic:spPr bwMode="auto">
                    <a:xfrm>
                      <a:off x="0" y="0"/>
                      <a:ext cx="1251128" cy="979161"/>
                    </a:xfrm>
                    <a:prstGeom prst="rect">
                      <a:avLst/>
                    </a:prstGeom>
                    <a:noFill/>
                    <a:ln>
                      <a:noFill/>
                    </a:ln>
                    <a:extLst>
                      <a:ext uri="{53640926-AAD7-44D8-BBD7-CCE9431645EC}">
                        <a14:shadowObscured xmlns:a14="http://schemas.microsoft.com/office/drawing/2010/main"/>
                      </a:ext>
                    </a:extLst>
                  </pic:spPr>
                </pic:pic>
              </a:graphicData>
            </a:graphic>
          </wp:inline>
        </w:drawing>
      </w:r>
    </w:p>
    <w:p w14:paraId="07EA88C2" w14:textId="5C4F8BCB" w:rsidR="00E6553B" w:rsidRDefault="00E6553B" w:rsidP="00E6553B">
      <w:pPr>
        <w:pStyle w:val="LabExerciseCallout"/>
      </w:pPr>
      <w:r>
        <w:t xml:space="preserve">Visual Studio Code makes it difficult to add existing files.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539F1818" w:rsidR="001421FC" w:rsidRDefault="001421FC" w:rsidP="001421FC">
      <w:pPr>
        <w:pStyle w:val="LabStepScreenshotLevel2"/>
      </w:pPr>
      <w:r>
        <w:drawing>
          <wp:inline distT="0" distB="0" distL="0" distR="0" wp14:anchorId="15A1DC2D" wp14:editId="64711078">
            <wp:extent cx="3085363" cy="1454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3778"/>
                    <a:stretch/>
                  </pic:blipFill>
                  <pic:spPr bwMode="auto">
                    <a:xfrm>
                      <a:off x="0" y="0"/>
                      <a:ext cx="3120694" cy="1471454"/>
                    </a:xfrm>
                    <a:prstGeom prst="rect">
                      <a:avLst/>
                    </a:prstGeom>
                    <a:noFill/>
                    <a:ln>
                      <a:no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3025E6FE" w:rsidR="0072499F" w:rsidRDefault="0072499F" w:rsidP="0072499F">
      <w:pPr>
        <w:pStyle w:val="LabStepScreenshotLevel2"/>
      </w:pPr>
      <w:r>
        <w:drawing>
          <wp:inline distT="0" distB="0" distL="0" distR="0" wp14:anchorId="26F20104" wp14:editId="4D32C7C0">
            <wp:extent cx="3586429" cy="396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7164" t="85285"/>
                    <a:stretch/>
                  </pic:blipFill>
                  <pic:spPr bwMode="auto">
                    <a:xfrm>
                      <a:off x="0" y="0"/>
                      <a:ext cx="3618325" cy="399764"/>
                    </a:xfrm>
                    <a:prstGeom prst="rect">
                      <a:avLst/>
                    </a:prstGeom>
                    <a:noFill/>
                    <a:ln>
                      <a:noFill/>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61868C51" w:rsidR="001421FC" w:rsidRDefault="001421FC" w:rsidP="001421FC">
      <w:pPr>
        <w:pStyle w:val="LabStepScreenshotLevel2"/>
      </w:pPr>
      <w:r>
        <w:drawing>
          <wp:inline distT="0" distB="0" distL="0" distR="0" wp14:anchorId="67288165" wp14:editId="77313989">
            <wp:extent cx="4651406" cy="142174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4775"/>
                    <a:stretch/>
                  </pic:blipFill>
                  <pic:spPr bwMode="auto">
                    <a:xfrm>
                      <a:off x="0" y="0"/>
                      <a:ext cx="4807359" cy="1469414"/>
                    </a:xfrm>
                    <a:prstGeom prst="rect">
                      <a:avLst/>
                    </a:prstGeom>
                    <a:noFill/>
                    <a:ln>
                      <a:noFill/>
                    </a:ln>
                    <a:extLst>
                      <a:ext uri="{53640926-AAD7-44D8-BBD7-CCE9431645EC}">
                        <a14:shadowObscured xmlns:a14="http://schemas.microsoft.com/office/drawing/2010/main"/>
                      </a:ext>
                    </a:extLst>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w:t>
      </w:r>
      <w:r>
        <w:t xml:space="preserv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6CAF31A6" w:rsidR="00271B7A" w:rsidRDefault="00271B7A" w:rsidP="00271B7A">
      <w:pPr>
        <w:pStyle w:val="LabExerciseCallout"/>
      </w:pPr>
      <w:r>
        <w:t xml:space="preserve">Note the </w:t>
      </w:r>
      <w:r w:rsidRPr="00271B7A">
        <w:rPr>
          <w:b/>
          <w:bCs/>
        </w:rPr>
        <w:t>entry</w:t>
      </w:r>
      <w:r>
        <w:t xml:space="preserve"> </w:t>
      </w:r>
      <w:r>
        <w:t xml:space="preserve">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Note that </w:t>
      </w:r>
      <w:r>
        <w:t xml:space="preserve">output path and filename </w:t>
      </w:r>
      <w:r w:rsidR="00D95327">
        <w:t xml:space="preserve">combine </w:t>
      </w:r>
      <w:proofErr w:type="spellStart"/>
      <w:r w:rsidR="00D95327">
        <w:t>yto</w:t>
      </w:r>
      <w:proofErr w:type="spellEnd"/>
      <w:r w:rsidR="00D95327">
        <w:t xml:space="preserve"> s 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input file and produce an output file in named embed.js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When you are done, close webpack.config.js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0D03E131" w:rsidR="001421FC" w:rsidRDefault="001421FC" w:rsidP="001421FC">
      <w:pPr>
        <w:pStyle w:val="LabStepScreenshotLevel2"/>
      </w:pPr>
      <w:r>
        <w:drawing>
          <wp:inline distT="0" distB="0" distL="0" distR="0" wp14:anchorId="1E3F91E9" wp14:editId="0C9399E1">
            <wp:extent cx="1522034" cy="87256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t="39892" b="8109"/>
                    <a:stretch/>
                  </pic:blipFill>
                  <pic:spPr bwMode="auto">
                    <a:xfrm>
                      <a:off x="0" y="0"/>
                      <a:ext cx="1569120" cy="899558"/>
                    </a:xfrm>
                    <a:prstGeom prst="rect">
                      <a:avLst/>
                    </a:prstGeom>
                    <a:noFill/>
                    <a:ln>
                      <a:noFill/>
                    </a:ln>
                    <a:extLst>
                      <a:ext uri="{53640926-AAD7-44D8-BBD7-CCE9431645EC}">
                        <a14:shadowObscured xmlns:a14="http://schemas.microsoft.com/office/drawing/2010/main"/>
                      </a:ext>
                    </a:extLst>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w:t>
      </w:r>
      <w:r>
        <w:t xml:space="preserve">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186B4288" w:rsidR="00845747" w:rsidRDefault="00D95327" w:rsidP="00845747">
      <w:pPr>
        <w:pStyle w:val="LabStepScreenshotLevel2"/>
      </w:pPr>
      <w:r>
        <w:drawing>
          <wp:inline distT="0" distB="0" distL="0" distR="0" wp14:anchorId="78A6517B" wp14:editId="6909871B">
            <wp:extent cx="5600874" cy="1744857"/>
            <wp:effectExtent l="19050" t="19050" r="1905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65207" cy="1764899"/>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05A6B8C0" w:rsidR="00845747" w:rsidRDefault="00845747" w:rsidP="00845747">
      <w:pPr>
        <w:pStyle w:val="LabStepScreenshotLevel2"/>
      </w:pPr>
      <w:r>
        <w:drawing>
          <wp:inline distT="0" distB="0" distL="0" distR="0" wp14:anchorId="39495832" wp14:editId="3C19E2AD">
            <wp:extent cx="1129957" cy="10323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6785" cy="1056898"/>
                    </a:xfrm>
                    <a:prstGeom prst="rect">
                      <a:avLst/>
                    </a:prstGeom>
                    <a:noFill/>
                    <a:ln>
                      <a:no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 xml:space="preserve">command to </w:t>
      </w:r>
      <w:r>
        <w:t>run the webpack utility</w:t>
      </w:r>
      <w:r>
        <w:t>.</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D172CBD" w:rsidR="00845747" w:rsidRDefault="00845747" w:rsidP="00845747">
      <w:pPr>
        <w:pStyle w:val="LabStepScreenshotLevel2"/>
      </w:pPr>
      <w:r>
        <w:drawing>
          <wp:inline distT="0" distB="0" distL="0" distR="0" wp14:anchorId="5B04ABA8" wp14:editId="4529695C">
            <wp:extent cx="4589003" cy="168721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4678" cy="1718715"/>
                    </a:xfrm>
                    <a:prstGeom prst="rect">
                      <a:avLst/>
                    </a:prstGeom>
                    <a:noFill/>
                    <a:ln>
                      <a:noFill/>
                    </a:ln>
                  </pic:spPr>
                </pic:pic>
              </a:graphicData>
            </a:graphic>
          </wp:inline>
        </w:drawing>
      </w:r>
    </w:p>
    <w:p w14:paraId="5361EC2A" w14:textId="2A9F8C39" w:rsidR="00E4752E" w:rsidRDefault="00A1447F" w:rsidP="00E4752E">
      <w:pPr>
        <w:pStyle w:val="LabStepNumberedLevel2"/>
      </w:pPr>
      <w:r>
        <w:t>Open the new version of embed.js and you can see it is a source file generated by the webpack utility.</w:t>
      </w:r>
    </w:p>
    <w:p w14:paraId="446BD435" w14:textId="3C2D675C" w:rsidR="00E4752E" w:rsidRDefault="00E4752E" w:rsidP="00E4752E">
      <w:pPr>
        <w:pStyle w:val="LabStepScreenshotLevel2"/>
      </w:pPr>
      <w:r>
        <w:drawing>
          <wp:inline distT="0" distB="0" distL="0" distR="0" wp14:anchorId="324C61EE" wp14:editId="371D6978">
            <wp:extent cx="3380854" cy="110318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b="19146"/>
                    <a:stretch/>
                  </pic:blipFill>
                  <pic:spPr bwMode="auto">
                    <a:xfrm>
                      <a:off x="0" y="0"/>
                      <a:ext cx="3487797" cy="1138076"/>
                    </a:xfrm>
                    <a:prstGeom prst="rect">
                      <a:avLst/>
                    </a:prstGeom>
                    <a:noFill/>
                    <a:ln>
                      <a:noFill/>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536CA5B" w:rsidR="00A1447F" w:rsidRDefault="00A1447F" w:rsidP="00A1447F">
      <w:pPr>
        <w:pStyle w:val="LabStepScreenshotLevel2"/>
      </w:pPr>
      <w:r>
        <w:drawing>
          <wp:inline distT="0" distB="0" distL="0" distR="0" wp14:anchorId="320B909D" wp14:editId="5FADE1E9">
            <wp:extent cx="4659469" cy="20588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2440" cy="2095538"/>
                    </a:xfrm>
                    <a:prstGeom prst="rect">
                      <a:avLst/>
                    </a:prstGeom>
                    <a:noFill/>
                    <a:ln>
                      <a:no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27A3D6CB" w:rsidR="001532CD" w:rsidRDefault="001532CD" w:rsidP="001532CD">
      <w:pPr>
        <w:pStyle w:val="LabStepScreenshotLevel2"/>
      </w:pPr>
      <w:r>
        <w:drawing>
          <wp:inline distT="0" distB="0" distL="0" distR="0" wp14:anchorId="2A021D5E" wp14:editId="46BBCA6F">
            <wp:extent cx="1964485" cy="39765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9946" cy="410905"/>
                    </a:xfrm>
                    <a:prstGeom prst="rect">
                      <a:avLst/>
                    </a:prstGeom>
                    <a:noFill/>
                    <a:ln>
                      <a:noFill/>
                    </a:ln>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5978BF40" w:rsidR="00E4752E" w:rsidRDefault="001532CD" w:rsidP="00E4752E">
      <w:pPr>
        <w:pStyle w:val="LabStepScreenshotLevel2"/>
      </w:pPr>
      <w:r>
        <w:drawing>
          <wp:inline distT="0" distB="0" distL="0" distR="0" wp14:anchorId="6F42D7E2" wp14:editId="48573442">
            <wp:extent cx="2519025" cy="201634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54043" cy="2044370"/>
                    </a:xfrm>
                    <a:prstGeom prst="rect">
                      <a:avLst/>
                    </a:prstGeom>
                    <a:noFill/>
                    <a:ln>
                      <a:noFill/>
                    </a:ln>
                  </pic:spPr>
                </pic:pic>
              </a:graphicData>
            </a:graphic>
          </wp:inline>
        </w:drawing>
      </w:r>
    </w:p>
    <w:p w14:paraId="084DDC09" w14:textId="5773C3BA" w:rsidR="0019043E" w:rsidRDefault="0019043E" w:rsidP="0019043E">
      <w:pPr>
        <w:pStyle w:val="LabExerciseCallout"/>
      </w:pPr>
      <w:r>
        <w:t xml:space="preserve">When you start a debug session by pressing the </w:t>
      </w:r>
      <w:r w:rsidRPr="0019043E">
        <w:rPr>
          <w:b/>
          <w:bCs/>
        </w:rPr>
        <w:t>{F5}</w:t>
      </w:r>
      <w:r>
        <w:t xml:space="preserve"> key, the TypeScript in </w:t>
      </w:r>
      <w:proofErr w:type="spellStart"/>
      <w:r w:rsidRPr="0019043E">
        <w:rPr>
          <w:b/>
          <w:bCs/>
        </w:rPr>
        <w:t>embed.ts</w:t>
      </w:r>
      <w:proofErr w:type="spellEnd"/>
      <w:r>
        <w:t xml:space="preserve"> will be automatically compiled into </w:t>
      </w:r>
      <w:r w:rsidRPr="0019043E">
        <w:rPr>
          <w:b/>
          <w:bCs/>
        </w:rPr>
        <w:t>embed.js</w:t>
      </w:r>
      <w:r>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B4A935B" w14:textId="77777777" w:rsidR="00E4752E" w:rsidRDefault="00E4752E" w:rsidP="00E4752E">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7777777" w:rsidR="00E4752E" w:rsidRDefault="00E4752E" w:rsidP="00E4752E">
      <w:pPr>
        <w:pStyle w:val="LabStepScreenshotLevel2"/>
      </w:pPr>
      <w:r>
        <w:drawing>
          <wp:inline distT="0" distB="0" distL="0" distR="0" wp14:anchorId="4F731BCB" wp14:editId="41C18386">
            <wp:extent cx="4689451" cy="1084129"/>
            <wp:effectExtent l="19050" t="19050" r="16510"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914582" cy="113617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55BE3484"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JSON.</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2C550BDB" w:rsidR="00F1413D" w:rsidRDefault="00FE4B76" w:rsidP="00461D94">
      <w:pPr>
        <w:pStyle w:val="LabStepNumberedLevel2"/>
        <w:numPr>
          <w:ilvl w:val="1"/>
          <w:numId w:val="25"/>
        </w:numPr>
      </w:pPr>
      <w:r>
        <w:t xml:space="preserve">To enhance your conceptual understanding, examine a sample for JSON returned by the </w:t>
      </w:r>
      <w:proofErr w:type="spellStart"/>
      <w:r w:rsidRPr="009F4A66">
        <w:rPr>
          <w:b/>
          <w:bCs/>
        </w:rPr>
        <w:t>GetEmbeddedViewModel</w:t>
      </w:r>
      <w:proofErr w:type="spellEnd"/>
      <w:r>
        <w:t xml:space="preserve"> method</w:t>
      </w:r>
      <w:r>
        <w:t>.</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48AF18B5" w:rsidR="00B30D73" w:rsidRDefault="00B30D73" w:rsidP="00B30D73">
      <w:pPr>
        <w:pStyle w:val="LabStepNumbered"/>
        <w:numPr>
          <w:ilvl w:val="0"/>
          <w:numId w:val="25"/>
        </w:numPr>
      </w:pPr>
      <w:r>
        <w:lastRenderedPageBreak/>
        <w:t xml:space="preserve">Modify Embed method in </w:t>
      </w:r>
      <w:proofErr w:type="spellStart"/>
      <w:r>
        <w:t>HomeController</w:t>
      </w:r>
      <w:proofErr w:type="spellEnd"/>
      <w:r>
        <w:t xml:space="preserve"> to call new method.</w:t>
      </w:r>
    </w:p>
    <w:p w14:paraId="47B4B500" w14:textId="29462E1B" w:rsidR="00983BBF" w:rsidRDefault="00983BBF" w:rsidP="00B30D73">
      <w:pPr>
        <w:pStyle w:val="LabStepNumberedLevel2"/>
        <w:numPr>
          <w:ilvl w:val="1"/>
          <w:numId w:val="25"/>
        </w:numPr>
      </w:pPr>
      <w:r>
        <w:t xml:space="preserve">Locate the </w:t>
      </w:r>
      <w:proofErr w:type="spellStart"/>
      <w: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Embed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16607746" w:rsidR="00B30D73" w:rsidRDefault="00983BBF" w:rsidP="00B30D73">
      <w:pPr>
        <w:pStyle w:val="LabStepNumberedLevel2"/>
        <w:numPr>
          <w:ilvl w:val="1"/>
          <w:numId w:val="25"/>
        </w:numPr>
      </w:pPr>
      <w:r>
        <w:t>Delete the Embed method and replace its implementation with 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powerBiServiceApi.GetEmbeddedViewModel(workspaceId);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w:t>
      </w:r>
      <w:r w:rsidR="00015FD8">
        <w:t>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274FEE">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6FDD6471" w:rsidR="001473E0" w:rsidRDefault="001473E0" w:rsidP="001473E0">
      <w:pPr>
        <w:pStyle w:val="LabStepScreenshotLevel2"/>
      </w:pPr>
      <w:r>
        <w:drawing>
          <wp:inline distT="0" distB="0" distL="0" distR="0" wp14:anchorId="1F315293" wp14:editId="53EF5711">
            <wp:extent cx="3396676" cy="1107723"/>
            <wp:effectExtent l="19050" t="19050" r="1333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0700"/>
                    <a:stretch/>
                  </pic:blipFill>
                  <pic:spPr bwMode="auto">
                    <a:xfrm>
                      <a:off x="0" y="0"/>
                      <a:ext cx="3556404" cy="115981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EB29F1">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26A93A81" w:rsidR="001473E0" w:rsidRDefault="00015FD8" w:rsidP="001473E0">
      <w:pPr>
        <w:pStyle w:val="LabStepScreenshotLevel2"/>
      </w:pPr>
      <w:r>
        <w:drawing>
          <wp:inline distT="0" distB="0" distL="0" distR="0" wp14:anchorId="0DAEC4E6" wp14:editId="0DF280C9">
            <wp:extent cx="3732102" cy="1001538"/>
            <wp:effectExtent l="19050" t="19050" r="2095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3396"/>
                    <a:stretch/>
                  </pic:blipFill>
                  <pic:spPr bwMode="auto">
                    <a:xfrm>
                      <a:off x="0" y="0"/>
                      <a:ext cx="3818683" cy="102477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w:t>
      </w:r>
      <w:r>
        <w:t>should appear much differently than before as shown in the following screenshot</w:t>
      </w:r>
      <w:r>
        <w: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3CAE498D">
            <wp:extent cx="3141116" cy="1436413"/>
            <wp:effectExtent l="19050" t="19050" r="2159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2440" cy="1446164"/>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B242C" w14:textId="2033462A"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7D465E39">
            <wp:extent cx="3373079" cy="1182126"/>
            <wp:effectExtent l="19050" t="19050" r="1841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08413" cy="1194509"/>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Create a new report by clicking on a dataset name in the New Report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3A5E2B4D">
            <wp:extent cx="4128196" cy="1369529"/>
            <wp:effectExtent l="19050" t="19050" r="24765" b="215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7423" cy="1382542"/>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442441E9">
            <wp:extent cx="3964838" cy="1110619"/>
            <wp:effectExtent l="19050" t="19050" r="1714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15981" cy="1124945"/>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55C6E278"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3FF7D7D2" w14:textId="12991330" w:rsidR="00461D94" w:rsidRDefault="00461D94" w:rsidP="00461D94">
      <w:pPr>
        <w:pStyle w:val="LabExerciseCallout"/>
      </w:pPr>
      <w:r>
        <w:t xml:space="preserve">Fill out the post-lab survey. We will add you name to </w:t>
      </w:r>
    </w:p>
    <w:p w14:paraId="6CD44A33" w14:textId="5CA8A51F" w:rsidR="00461D94" w:rsidRDefault="00461D94" w:rsidP="00461D94">
      <w:pPr>
        <w:pStyle w:val="Heading3"/>
      </w:pPr>
      <w:r>
        <w:t xml:space="preserve">Campers Challenge: Extend the </w:t>
      </w:r>
      <w:proofErr w:type="spellStart"/>
      <w:r>
        <w:t>UserOwnsData</w:t>
      </w:r>
      <w:proofErr w:type="spellEnd"/>
      <w:r>
        <w:t xml:space="preserve"> Project with Extra </w:t>
      </w:r>
      <w:proofErr w:type="spellStart"/>
      <w:r>
        <w:t>Functionlaity</w:t>
      </w:r>
      <w:proofErr w:type="spellEnd"/>
    </w:p>
    <w:p w14:paraId="272F8695" w14:textId="77777777" w:rsidR="00461D94" w:rsidRDefault="00461D94" w:rsidP="00461D94">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B2385E5" w14:textId="027D4AE7" w:rsidR="00461D94" w:rsidRDefault="00461D94" w:rsidP="00461D94">
      <w:pPr>
        <w:pStyle w:val="LabStepNumbered"/>
        <w:numPr>
          <w:ilvl w:val="0"/>
          <w:numId w:val="29"/>
        </w:numPr>
      </w:pPr>
      <w:proofErr w:type="spellStart"/>
      <w:r>
        <w:t>aaaa</w:t>
      </w:r>
      <w:proofErr w:type="spellEnd"/>
    </w:p>
    <w:sectPr w:rsidR="00461D94" w:rsidSect="00487314">
      <w:headerReference w:type="default" r:id="rId113"/>
      <w:footerReference w:type="default" r:id="rId114"/>
      <w:headerReference w:type="first" r:id="rId115"/>
      <w:footerReference w:type="first" r:id="rId11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C4114" w14:textId="77777777" w:rsidR="00956A2E" w:rsidRDefault="00956A2E" w:rsidP="005F53BE">
      <w:pPr>
        <w:spacing w:before="0" w:after="0"/>
      </w:pPr>
      <w:r>
        <w:separator/>
      </w:r>
    </w:p>
  </w:endnote>
  <w:endnote w:type="continuationSeparator" w:id="0">
    <w:p w14:paraId="7D69CF14" w14:textId="77777777" w:rsidR="00956A2E" w:rsidRDefault="00956A2E"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9F4A66" w:rsidRPr="00487314" w:rsidRDefault="009F4A66"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9F4A66" w:rsidRPr="00487314" w:rsidRDefault="009F4A66"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DCB2A2" w14:textId="77777777" w:rsidR="00956A2E" w:rsidRDefault="00956A2E" w:rsidP="005F53BE">
      <w:pPr>
        <w:spacing w:before="0" w:after="0"/>
      </w:pPr>
      <w:r>
        <w:separator/>
      </w:r>
    </w:p>
  </w:footnote>
  <w:footnote w:type="continuationSeparator" w:id="0">
    <w:p w14:paraId="481947E2" w14:textId="77777777" w:rsidR="00956A2E" w:rsidRDefault="00956A2E"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0015FA53" w:rsidR="009F4A66" w:rsidRPr="009F40E8" w:rsidRDefault="009F4A66" w:rsidP="009F40E8">
    <w:pPr>
      <w:pStyle w:val="Header"/>
      <w:pBdr>
        <w:bottom w:val="single" w:sz="4" w:space="0" w:color="auto"/>
      </w:pBdr>
      <w:spacing w:before="240"/>
    </w:pPr>
    <w:r>
      <w:t xml:space="preserve">Power BI Dev Camp Lab: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Aug 23,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9F4A66" w:rsidRDefault="009F4A66"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8"/>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1624"/>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FD"/>
    <w:rsid w:val="00186D19"/>
    <w:rsid w:val="001874CD"/>
    <w:rsid w:val="00187809"/>
    <w:rsid w:val="0019043E"/>
    <w:rsid w:val="001908A7"/>
    <w:rsid w:val="0019184F"/>
    <w:rsid w:val="0019351B"/>
    <w:rsid w:val="001940C9"/>
    <w:rsid w:val="00194359"/>
    <w:rsid w:val="00194663"/>
    <w:rsid w:val="00195940"/>
    <w:rsid w:val="001A07AE"/>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72F2"/>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2CC6"/>
    <w:rsid w:val="00262DBD"/>
    <w:rsid w:val="00263049"/>
    <w:rsid w:val="00264608"/>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6ED3"/>
    <w:rsid w:val="003D7129"/>
    <w:rsid w:val="003E19F8"/>
    <w:rsid w:val="003E2516"/>
    <w:rsid w:val="003E2F99"/>
    <w:rsid w:val="003E3577"/>
    <w:rsid w:val="003E3F8A"/>
    <w:rsid w:val="003E592A"/>
    <w:rsid w:val="003E595B"/>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6425"/>
    <w:rsid w:val="00596959"/>
    <w:rsid w:val="005A1F36"/>
    <w:rsid w:val="005A358D"/>
    <w:rsid w:val="005A426B"/>
    <w:rsid w:val="005A79E2"/>
    <w:rsid w:val="005B07AE"/>
    <w:rsid w:val="005B1D0B"/>
    <w:rsid w:val="005B292E"/>
    <w:rsid w:val="005B372E"/>
    <w:rsid w:val="005B51DA"/>
    <w:rsid w:val="005B5B4C"/>
    <w:rsid w:val="005B5E87"/>
    <w:rsid w:val="005C074B"/>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B0E74"/>
    <w:rsid w:val="006B188E"/>
    <w:rsid w:val="006B1D21"/>
    <w:rsid w:val="006B2FE5"/>
    <w:rsid w:val="006B41E3"/>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5B2B"/>
    <w:rsid w:val="00C4606E"/>
    <w:rsid w:val="00C47A4F"/>
    <w:rsid w:val="00C507D9"/>
    <w:rsid w:val="00C508C3"/>
    <w:rsid w:val="00C5165E"/>
    <w:rsid w:val="00C51BC8"/>
    <w:rsid w:val="00C52033"/>
    <w:rsid w:val="00C535BF"/>
    <w:rsid w:val="00C53E02"/>
    <w:rsid w:val="00C54451"/>
    <w:rsid w:val="00C551DD"/>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B10A1"/>
    <w:rsid w:val="00DB1ACC"/>
    <w:rsid w:val="00DB2302"/>
    <w:rsid w:val="00DB26A7"/>
    <w:rsid w:val="00DB3A0D"/>
    <w:rsid w:val="00DB509B"/>
    <w:rsid w:val="00DB5602"/>
    <w:rsid w:val="00DB57D7"/>
    <w:rsid w:val="00DB5BD2"/>
    <w:rsid w:val="00DC0B98"/>
    <w:rsid w:val="00DC27C3"/>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F9D"/>
    <w:rsid w:val="00E07604"/>
    <w:rsid w:val="00E11FDA"/>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3F4"/>
    <w:rsid w:val="00F0629B"/>
    <w:rsid w:val="00F06C01"/>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2289"/>
    <w:rsid w:val="00F828EC"/>
    <w:rsid w:val="00F82A54"/>
    <w:rsid w:val="00F83265"/>
    <w:rsid w:val="00F85D6A"/>
    <w:rsid w:val="00F942C6"/>
    <w:rsid w:val="00F951FE"/>
    <w:rsid w:val="00F97D51"/>
    <w:rsid w:val="00FA27DF"/>
    <w:rsid w:val="00FA7997"/>
    <w:rsid w:val="00FB08B8"/>
    <w:rsid w:val="00FB0D31"/>
    <w:rsid w:val="00FB26FA"/>
    <w:rsid w:val="00FB54DC"/>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yperlink" Target="https://code.visualstudio.com/Download"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app.powerbi.com"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yperlink" Target="https://visualstudio.microsoft.com/downloads/"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footer" Target="footer1.xml"/><Relationship Id="rId10" Type="http://schemas.openxmlformats.org/officeDocument/2006/relationships/hyperlink" Target="https://nodejs.org/en/download/"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github.com/Microsoft/PowerBI-JavaScript/wiki"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TedPattison/NetCore-UserOwnsData-Tutorial/raw/master/StudentLabFiles.zip"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api.powerbi.com/"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5566</TotalTime>
  <Pages>37</Pages>
  <Words>8702</Words>
  <Characters>49607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34</cp:revision>
  <cp:lastPrinted>2018-10-24T18:23:00Z</cp:lastPrinted>
  <dcterms:created xsi:type="dcterms:W3CDTF">2020-08-12T19:57:00Z</dcterms:created>
  <dcterms:modified xsi:type="dcterms:W3CDTF">2020-08-23T15:24:00Z</dcterms:modified>
</cp:coreProperties>
</file>